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4D332" w14:textId="77777777" w:rsidR="00E81978" w:rsidRPr="00A10C83" w:rsidRDefault="00A10C83">
      <w:pPr>
        <w:pStyle w:val="Title"/>
        <w:rPr>
          <w:b/>
        </w:rPr>
      </w:pPr>
      <w:r>
        <w:rPr>
          <w:noProof/>
        </w:rPr>
        <w:drawing>
          <wp:anchor distT="0" distB="0" distL="114300" distR="114300" simplePos="0" relativeHeight="251658240" behindDoc="0" locked="0" layoutInCell="1" allowOverlap="1" wp14:anchorId="2639CCD3" wp14:editId="127389EE">
            <wp:simplePos x="0" y="0"/>
            <wp:positionH relativeFrom="margin">
              <wp:align>left</wp:align>
            </wp:positionH>
            <wp:positionV relativeFrom="paragraph">
              <wp:posOffset>0</wp:posOffset>
            </wp:positionV>
            <wp:extent cx="1341120" cy="1341120"/>
            <wp:effectExtent l="0" t="0" r="0" b="0"/>
            <wp:wrapNone/>
            <wp:docPr id="1" name="Picture 1" descr="Image result for the australian nation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australian national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b/>
          </w:rPr>
          <w:alias w:val="Title:"/>
          <w:tag w:val="Title:"/>
          <w:id w:val="726351117"/>
          <w:placeholder>
            <w:docPart w:val="AFB5EDA84FB44E1792D2337E558DBB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A10C83">
            <w:rPr>
              <w:b/>
            </w:rPr>
            <w:t>ENGN4200 – Individual Project</w:t>
          </w:r>
        </w:sdtContent>
      </w:sdt>
    </w:p>
    <w:p w14:paraId="03E70EBE" w14:textId="77777777" w:rsidR="00A10C83" w:rsidRDefault="00A10C83" w:rsidP="00B823AA">
      <w:pPr>
        <w:pStyle w:val="Title2"/>
      </w:pPr>
      <w:r w:rsidRPr="00A10C83">
        <w:t>The Australian National University</w:t>
      </w:r>
    </w:p>
    <w:p w14:paraId="522D3FF3" w14:textId="77777777" w:rsidR="00A10C83" w:rsidRDefault="00A10C83" w:rsidP="00B823AA">
      <w:pPr>
        <w:pStyle w:val="Title2"/>
      </w:pPr>
    </w:p>
    <w:p w14:paraId="2CFB3E92" w14:textId="77777777" w:rsidR="00B823AA" w:rsidRPr="00A10C83" w:rsidRDefault="00A10C83" w:rsidP="00B823AA">
      <w:pPr>
        <w:pStyle w:val="Title2"/>
      </w:pPr>
      <w:r>
        <w:t xml:space="preserve">U6043905 </w:t>
      </w:r>
      <w:r w:rsidRPr="00A10C83">
        <w:t xml:space="preserve">– </w:t>
      </w:r>
      <w:r>
        <w:t>Mitchell Breitfuss</w:t>
      </w:r>
    </w:p>
    <w:p w14:paraId="3D9C3317" w14:textId="77777777" w:rsidR="00A10C83" w:rsidRDefault="00A10C83" w:rsidP="00B823AA">
      <w:pPr>
        <w:pStyle w:val="Title2"/>
      </w:pPr>
      <w:r>
        <w:t xml:space="preserve">Primary Supervisor: Ed </w:t>
      </w:r>
      <w:proofErr w:type="spellStart"/>
      <w:r>
        <w:t>Gaykema</w:t>
      </w:r>
      <w:proofErr w:type="spellEnd"/>
    </w:p>
    <w:p w14:paraId="2C60E135" w14:textId="77777777" w:rsidR="00A10C83" w:rsidRDefault="00A10C83" w:rsidP="00A10C83">
      <w:pPr>
        <w:pStyle w:val="Title2"/>
      </w:pPr>
      <w:r>
        <w:t>Secondary Supervisor: Igor Skryabin</w:t>
      </w:r>
    </w:p>
    <w:p w14:paraId="1BAC7EA8" w14:textId="77777777" w:rsidR="00A10C83" w:rsidRDefault="00A10C83" w:rsidP="00B823AA">
      <w:pPr>
        <w:pStyle w:val="Title2"/>
      </w:pPr>
    </w:p>
    <w:p w14:paraId="4383A2B0" w14:textId="77777777" w:rsidR="00E81978" w:rsidRDefault="00E81978">
      <w:pPr>
        <w:pStyle w:val="Title"/>
      </w:pPr>
    </w:p>
    <w:p w14:paraId="2C05017F" w14:textId="77777777" w:rsidR="00E81978" w:rsidRPr="00A10C83" w:rsidRDefault="00A10C83" w:rsidP="00B823AA">
      <w:pPr>
        <w:pStyle w:val="Title2"/>
        <w:rPr>
          <w:b/>
        </w:rPr>
      </w:pPr>
      <w:r w:rsidRPr="00A10C83">
        <w:rPr>
          <w:b/>
        </w:rPr>
        <w:t>Mid-term Report</w:t>
      </w:r>
    </w:p>
    <w:p w14:paraId="57172A85" w14:textId="77777777" w:rsidR="001F2288" w:rsidRDefault="001F2288" w:rsidP="001F2288">
      <w:pPr>
        <w:ind w:firstLine="0"/>
        <w:rPr>
          <w:rFonts w:asciiTheme="majorHAnsi" w:eastAsiaTheme="majorEastAsia" w:hAnsiTheme="majorHAnsi" w:cstheme="majorBidi"/>
        </w:rPr>
      </w:pPr>
    </w:p>
    <w:p w14:paraId="2EC711CD" w14:textId="77777777" w:rsidR="001F2288" w:rsidRDefault="001F2288" w:rsidP="001F2288">
      <w:pPr>
        <w:ind w:firstLine="0"/>
        <w:rPr>
          <w:rFonts w:asciiTheme="majorHAnsi" w:eastAsiaTheme="majorEastAsia" w:hAnsiTheme="majorHAnsi" w:cstheme="majorBidi"/>
        </w:rPr>
      </w:pPr>
    </w:p>
    <w:p w14:paraId="2602A504" w14:textId="77777777" w:rsidR="001F2288" w:rsidRDefault="001F2288" w:rsidP="001F2288">
      <w:pPr>
        <w:ind w:firstLine="0"/>
        <w:rPr>
          <w:rFonts w:asciiTheme="majorHAnsi" w:eastAsiaTheme="majorEastAsia" w:hAnsiTheme="majorHAnsi" w:cstheme="majorBidi"/>
        </w:rPr>
      </w:pPr>
    </w:p>
    <w:p w14:paraId="4E813F21" w14:textId="77777777" w:rsidR="001F2288" w:rsidRDefault="001F2288" w:rsidP="001F2288">
      <w:pPr>
        <w:ind w:firstLine="0"/>
        <w:rPr>
          <w:rFonts w:asciiTheme="majorHAnsi" w:eastAsiaTheme="majorEastAsia" w:hAnsiTheme="majorHAnsi" w:cstheme="majorBidi"/>
        </w:rPr>
      </w:pPr>
    </w:p>
    <w:sdt>
      <w:sdtPr>
        <w:rPr>
          <w:rFonts w:asciiTheme="minorHAnsi" w:eastAsiaTheme="minorEastAsia" w:hAnsiTheme="minorHAnsi" w:cstheme="minorBidi"/>
          <w:b w:val="0"/>
          <w:szCs w:val="24"/>
        </w:rPr>
        <w:id w:val="1606608165"/>
        <w:docPartObj>
          <w:docPartGallery w:val="Table of Contents"/>
          <w:docPartUnique/>
        </w:docPartObj>
      </w:sdtPr>
      <w:sdtEndPr>
        <w:rPr>
          <w:bCs/>
          <w:noProof/>
        </w:rPr>
      </w:sdtEndPr>
      <w:sdtContent>
        <w:p w14:paraId="4F5FA310" w14:textId="77777777" w:rsidR="001F2288" w:rsidRDefault="001F2288">
          <w:pPr>
            <w:pStyle w:val="TOCHeading"/>
          </w:pPr>
          <w:r>
            <w:t>Contents</w:t>
          </w:r>
        </w:p>
        <w:p w14:paraId="22FF80FE" w14:textId="1451D0E2" w:rsidR="00E036A5" w:rsidRDefault="001F2288" w:rsidP="00E036A5">
          <w:pPr>
            <w:pStyle w:val="TOC1"/>
            <w:rPr>
              <w:noProof/>
              <w:kern w:val="0"/>
              <w:sz w:val="22"/>
              <w:szCs w:val="22"/>
              <w:lang w:val="en-AU" w:eastAsia="en-AU"/>
            </w:rPr>
          </w:pPr>
          <w:r>
            <w:rPr>
              <w:b/>
              <w:bCs/>
              <w:noProof/>
            </w:rPr>
            <w:fldChar w:fldCharType="begin"/>
          </w:r>
          <w:r>
            <w:rPr>
              <w:b/>
              <w:bCs/>
              <w:noProof/>
            </w:rPr>
            <w:instrText xml:space="preserve"> TOC \o "1-3" \h \z \u </w:instrText>
          </w:r>
          <w:r>
            <w:rPr>
              <w:b/>
              <w:bCs/>
              <w:noProof/>
            </w:rPr>
            <w:fldChar w:fldCharType="separate"/>
          </w:r>
          <w:hyperlink w:anchor="_Toc10210246" w:history="1">
            <w:r w:rsidR="00E036A5" w:rsidRPr="006B3746">
              <w:rPr>
                <w:rStyle w:val="Hyperlink"/>
                <w:noProof/>
              </w:rPr>
              <w:t>Summary</w:t>
            </w:r>
            <w:r w:rsidR="00E036A5">
              <w:rPr>
                <w:noProof/>
                <w:webHidden/>
              </w:rPr>
              <w:tab/>
            </w:r>
            <w:r w:rsidR="00E036A5">
              <w:rPr>
                <w:noProof/>
                <w:webHidden/>
              </w:rPr>
              <w:fldChar w:fldCharType="begin"/>
            </w:r>
            <w:r w:rsidR="00E036A5">
              <w:rPr>
                <w:noProof/>
                <w:webHidden/>
              </w:rPr>
              <w:instrText xml:space="preserve"> PAGEREF _Toc10210246 \h </w:instrText>
            </w:r>
            <w:r w:rsidR="00E036A5">
              <w:rPr>
                <w:noProof/>
                <w:webHidden/>
              </w:rPr>
            </w:r>
            <w:r w:rsidR="00E036A5">
              <w:rPr>
                <w:noProof/>
                <w:webHidden/>
              </w:rPr>
              <w:fldChar w:fldCharType="separate"/>
            </w:r>
            <w:r w:rsidR="00B66670">
              <w:rPr>
                <w:noProof/>
                <w:webHidden/>
              </w:rPr>
              <w:t>3</w:t>
            </w:r>
            <w:r w:rsidR="00E036A5">
              <w:rPr>
                <w:noProof/>
                <w:webHidden/>
              </w:rPr>
              <w:fldChar w:fldCharType="end"/>
            </w:r>
          </w:hyperlink>
        </w:p>
        <w:p w14:paraId="3F04647E" w14:textId="07108EE7" w:rsidR="00E036A5" w:rsidRPr="00E036A5" w:rsidRDefault="00E036A5" w:rsidP="00E036A5">
          <w:pPr>
            <w:pStyle w:val="TOC1"/>
            <w:rPr>
              <w:noProof/>
              <w:kern w:val="0"/>
              <w:sz w:val="22"/>
              <w:szCs w:val="22"/>
              <w:lang w:val="en-AU" w:eastAsia="en-AU"/>
            </w:rPr>
          </w:pPr>
          <w:hyperlink w:anchor="_Toc10210247" w:history="1">
            <w:r w:rsidRPr="006B3746">
              <w:rPr>
                <w:rStyle w:val="Hyperlink"/>
                <w:noProof/>
              </w:rPr>
              <w:t>Introduction</w:t>
            </w:r>
            <w:r>
              <w:rPr>
                <w:noProof/>
                <w:webHidden/>
              </w:rPr>
              <w:tab/>
            </w:r>
            <w:r>
              <w:rPr>
                <w:noProof/>
                <w:webHidden/>
              </w:rPr>
              <w:fldChar w:fldCharType="begin"/>
            </w:r>
            <w:r>
              <w:rPr>
                <w:noProof/>
                <w:webHidden/>
              </w:rPr>
              <w:instrText xml:space="preserve"> PAGEREF _Toc10210247 \h </w:instrText>
            </w:r>
            <w:r>
              <w:rPr>
                <w:noProof/>
                <w:webHidden/>
              </w:rPr>
            </w:r>
            <w:r>
              <w:rPr>
                <w:noProof/>
                <w:webHidden/>
              </w:rPr>
              <w:fldChar w:fldCharType="separate"/>
            </w:r>
            <w:r w:rsidR="00B66670">
              <w:rPr>
                <w:noProof/>
                <w:webHidden/>
              </w:rPr>
              <w:t>3</w:t>
            </w:r>
            <w:r>
              <w:rPr>
                <w:noProof/>
                <w:webHidden/>
              </w:rPr>
              <w:fldChar w:fldCharType="end"/>
            </w:r>
          </w:hyperlink>
        </w:p>
        <w:p w14:paraId="269015E9" w14:textId="38DA1759" w:rsidR="00E036A5" w:rsidRDefault="00E036A5">
          <w:pPr>
            <w:pStyle w:val="TOC2"/>
            <w:tabs>
              <w:tab w:val="right" w:leader="dot" w:pos="9350"/>
            </w:tabs>
            <w:rPr>
              <w:noProof/>
              <w:kern w:val="0"/>
              <w:sz w:val="22"/>
              <w:szCs w:val="22"/>
              <w:lang w:val="en-AU" w:eastAsia="en-AU"/>
            </w:rPr>
          </w:pPr>
          <w:hyperlink w:anchor="_Toc10210248" w:history="1">
            <w:r w:rsidRPr="006B3746">
              <w:rPr>
                <w:rStyle w:val="Hyperlink"/>
                <w:noProof/>
              </w:rPr>
              <w:t>Research Question</w:t>
            </w:r>
            <w:r>
              <w:rPr>
                <w:noProof/>
                <w:webHidden/>
              </w:rPr>
              <w:tab/>
            </w:r>
            <w:r>
              <w:rPr>
                <w:noProof/>
                <w:webHidden/>
              </w:rPr>
              <w:fldChar w:fldCharType="begin"/>
            </w:r>
            <w:r>
              <w:rPr>
                <w:noProof/>
                <w:webHidden/>
              </w:rPr>
              <w:instrText xml:space="preserve"> PAGEREF _Toc10210248 \h </w:instrText>
            </w:r>
            <w:r>
              <w:rPr>
                <w:noProof/>
                <w:webHidden/>
              </w:rPr>
            </w:r>
            <w:r>
              <w:rPr>
                <w:noProof/>
                <w:webHidden/>
              </w:rPr>
              <w:fldChar w:fldCharType="separate"/>
            </w:r>
            <w:r w:rsidR="00B66670">
              <w:rPr>
                <w:noProof/>
                <w:webHidden/>
              </w:rPr>
              <w:t>3</w:t>
            </w:r>
            <w:r>
              <w:rPr>
                <w:noProof/>
                <w:webHidden/>
              </w:rPr>
              <w:fldChar w:fldCharType="end"/>
            </w:r>
          </w:hyperlink>
        </w:p>
        <w:p w14:paraId="00A540D9" w14:textId="22111525" w:rsidR="00E036A5" w:rsidRDefault="00E036A5">
          <w:pPr>
            <w:pStyle w:val="TOC2"/>
            <w:tabs>
              <w:tab w:val="right" w:leader="dot" w:pos="9350"/>
            </w:tabs>
            <w:rPr>
              <w:noProof/>
              <w:kern w:val="0"/>
              <w:sz w:val="22"/>
              <w:szCs w:val="22"/>
              <w:lang w:val="en-AU" w:eastAsia="en-AU"/>
            </w:rPr>
          </w:pPr>
          <w:hyperlink w:anchor="_Toc10210249" w:history="1">
            <w:r w:rsidRPr="006B3746">
              <w:rPr>
                <w:rStyle w:val="Hyperlink"/>
                <w:noProof/>
              </w:rPr>
              <w:t>Context</w:t>
            </w:r>
            <w:r>
              <w:rPr>
                <w:noProof/>
                <w:webHidden/>
              </w:rPr>
              <w:tab/>
            </w:r>
            <w:r>
              <w:rPr>
                <w:noProof/>
                <w:webHidden/>
              </w:rPr>
              <w:fldChar w:fldCharType="begin"/>
            </w:r>
            <w:r>
              <w:rPr>
                <w:noProof/>
                <w:webHidden/>
              </w:rPr>
              <w:instrText xml:space="preserve"> PAGEREF _Toc10210249 \h </w:instrText>
            </w:r>
            <w:r>
              <w:rPr>
                <w:noProof/>
                <w:webHidden/>
              </w:rPr>
            </w:r>
            <w:r>
              <w:rPr>
                <w:noProof/>
                <w:webHidden/>
              </w:rPr>
              <w:fldChar w:fldCharType="separate"/>
            </w:r>
            <w:r w:rsidR="00B66670">
              <w:rPr>
                <w:noProof/>
                <w:webHidden/>
              </w:rPr>
              <w:t>3</w:t>
            </w:r>
            <w:r>
              <w:rPr>
                <w:noProof/>
                <w:webHidden/>
              </w:rPr>
              <w:fldChar w:fldCharType="end"/>
            </w:r>
          </w:hyperlink>
        </w:p>
        <w:p w14:paraId="5EB576F5" w14:textId="32588DB6" w:rsidR="00E036A5" w:rsidRDefault="00E036A5">
          <w:pPr>
            <w:pStyle w:val="TOC2"/>
            <w:tabs>
              <w:tab w:val="right" w:leader="dot" w:pos="9350"/>
            </w:tabs>
            <w:rPr>
              <w:noProof/>
              <w:kern w:val="0"/>
              <w:sz w:val="22"/>
              <w:szCs w:val="22"/>
              <w:lang w:val="en-AU" w:eastAsia="en-AU"/>
            </w:rPr>
          </w:pPr>
          <w:hyperlink w:anchor="_Toc10210250" w:history="1">
            <w:r w:rsidRPr="006B3746">
              <w:rPr>
                <w:rStyle w:val="Hyperlink"/>
                <w:noProof/>
              </w:rPr>
              <w:t>Scope</w:t>
            </w:r>
            <w:r>
              <w:rPr>
                <w:noProof/>
                <w:webHidden/>
              </w:rPr>
              <w:tab/>
            </w:r>
            <w:r>
              <w:rPr>
                <w:noProof/>
                <w:webHidden/>
              </w:rPr>
              <w:fldChar w:fldCharType="begin"/>
            </w:r>
            <w:r>
              <w:rPr>
                <w:noProof/>
                <w:webHidden/>
              </w:rPr>
              <w:instrText xml:space="preserve"> PAGEREF _Toc10210250 \h </w:instrText>
            </w:r>
            <w:r>
              <w:rPr>
                <w:noProof/>
                <w:webHidden/>
              </w:rPr>
            </w:r>
            <w:r>
              <w:rPr>
                <w:noProof/>
                <w:webHidden/>
              </w:rPr>
              <w:fldChar w:fldCharType="separate"/>
            </w:r>
            <w:r w:rsidR="00B66670">
              <w:rPr>
                <w:noProof/>
                <w:webHidden/>
              </w:rPr>
              <w:t>3</w:t>
            </w:r>
            <w:r>
              <w:rPr>
                <w:noProof/>
                <w:webHidden/>
              </w:rPr>
              <w:fldChar w:fldCharType="end"/>
            </w:r>
          </w:hyperlink>
        </w:p>
        <w:p w14:paraId="72A182B3" w14:textId="037534ED" w:rsidR="00E036A5" w:rsidRDefault="00E036A5">
          <w:pPr>
            <w:pStyle w:val="TOC3"/>
            <w:tabs>
              <w:tab w:val="right" w:leader="dot" w:pos="9350"/>
            </w:tabs>
            <w:rPr>
              <w:noProof/>
              <w:kern w:val="0"/>
              <w:sz w:val="22"/>
              <w:szCs w:val="22"/>
              <w:lang w:val="en-AU" w:eastAsia="en-AU"/>
            </w:rPr>
          </w:pPr>
          <w:hyperlink w:anchor="_Toc10210251" w:history="1">
            <w:r w:rsidRPr="006B3746">
              <w:rPr>
                <w:rStyle w:val="Hyperlink"/>
                <w:noProof/>
              </w:rPr>
              <w:t>Deliverables</w:t>
            </w:r>
            <w:r>
              <w:rPr>
                <w:noProof/>
                <w:webHidden/>
              </w:rPr>
              <w:tab/>
            </w:r>
            <w:r>
              <w:rPr>
                <w:noProof/>
                <w:webHidden/>
              </w:rPr>
              <w:fldChar w:fldCharType="begin"/>
            </w:r>
            <w:r>
              <w:rPr>
                <w:noProof/>
                <w:webHidden/>
              </w:rPr>
              <w:instrText xml:space="preserve"> PAGEREF _Toc10210251 \h </w:instrText>
            </w:r>
            <w:r>
              <w:rPr>
                <w:noProof/>
                <w:webHidden/>
              </w:rPr>
            </w:r>
            <w:r>
              <w:rPr>
                <w:noProof/>
                <w:webHidden/>
              </w:rPr>
              <w:fldChar w:fldCharType="separate"/>
            </w:r>
            <w:r w:rsidR="00B66670">
              <w:rPr>
                <w:noProof/>
                <w:webHidden/>
              </w:rPr>
              <w:t>3</w:t>
            </w:r>
            <w:r>
              <w:rPr>
                <w:noProof/>
                <w:webHidden/>
              </w:rPr>
              <w:fldChar w:fldCharType="end"/>
            </w:r>
          </w:hyperlink>
        </w:p>
        <w:p w14:paraId="391FEF56" w14:textId="3073CE78" w:rsidR="00E036A5" w:rsidRDefault="00E036A5">
          <w:pPr>
            <w:pStyle w:val="TOC2"/>
            <w:tabs>
              <w:tab w:val="right" w:leader="dot" w:pos="9350"/>
            </w:tabs>
            <w:rPr>
              <w:noProof/>
              <w:kern w:val="0"/>
              <w:sz w:val="22"/>
              <w:szCs w:val="22"/>
              <w:lang w:val="en-AU" w:eastAsia="en-AU"/>
            </w:rPr>
          </w:pPr>
          <w:hyperlink w:anchor="_Toc10210252" w:history="1">
            <w:r w:rsidRPr="006B3746">
              <w:rPr>
                <w:rStyle w:val="Hyperlink"/>
                <w:noProof/>
              </w:rPr>
              <w:t>Challenges</w:t>
            </w:r>
            <w:r>
              <w:rPr>
                <w:noProof/>
                <w:webHidden/>
              </w:rPr>
              <w:tab/>
            </w:r>
            <w:r>
              <w:rPr>
                <w:noProof/>
                <w:webHidden/>
              </w:rPr>
              <w:fldChar w:fldCharType="begin"/>
            </w:r>
            <w:r>
              <w:rPr>
                <w:noProof/>
                <w:webHidden/>
              </w:rPr>
              <w:instrText xml:space="preserve"> PAGEREF _Toc10210252 \h </w:instrText>
            </w:r>
            <w:r>
              <w:rPr>
                <w:noProof/>
                <w:webHidden/>
              </w:rPr>
            </w:r>
            <w:r>
              <w:rPr>
                <w:noProof/>
                <w:webHidden/>
              </w:rPr>
              <w:fldChar w:fldCharType="separate"/>
            </w:r>
            <w:r w:rsidR="00B66670">
              <w:rPr>
                <w:noProof/>
                <w:webHidden/>
              </w:rPr>
              <w:t>3</w:t>
            </w:r>
            <w:r>
              <w:rPr>
                <w:noProof/>
                <w:webHidden/>
              </w:rPr>
              <w:fldChar w:fldCharType="end"/>
            </w:r>
          </w:hyperlink>
        </w:p>
        <w:p w14:paraId="192D75B6" w14:textId="4353A59E" w:rsidR="00E036A5" w:rsidRDefault="00E036A5" w:rsidP="00E036A5">
          <w:pPr>
            <w:pStyle w:val="TOC1"/>
            <w:rPr>
              <w:noProof/>
              <w:kern w:val="0"/>
              <w:sz w:val="22"/>
              <w:szCs w:val="22"/>
              <w:lang w:val="en-AU" w:eastAsia="en-AU"/>
            </w:rPr>
          </w:pPr>
          <w:hyperlink w:anchor="_Toc10210253" w:history="1">
            <w:r w:rsidRPr="006B3746">
              <w:rPr>
                <w:rStyle w:val="Hyperlink"/>
                <w:noProof/>
              </w:rPr>
              <w:t>Background</w:t>
            </w:r>
            <w:r>
              <w:rPr>
                <w:noProof/>
                <w:webHidden/>
              </w:rPr>
              <w:tab/>
            </w:r>
            <w:r>
              <w:rPr>
                <w:noProof/>
                <w:webHidden/>
              </w:rPr>
              <w:fldChar w:fldCharType="begin"/>
            </w:r>
            <w:r>
              <w:rPr>
                <w:noProof/>
                <w:webHidden/>
              </w:rPr>
              <w:instrText xml:space="preserve"> PAGEREF _Toc10210253 \h </w:instrText>
            </w:r>
            <w:r>
              <w:rPr>
                <w:noProof/>
                <w:webHidden/>
              </w:rPr>
            </w:r>
            <w:r>
              <w:rPr>
                <w:noProof/>
                <w:webHidden/>
              </w:rPr>
              <w:fldChar w:fldCharType="separate"/>
            </w:r>
            <w:r w:rsidR="00B66670">
              <w:rPr>
                <w:noProof/>
                <w:webHidden/>
              </w:rPr>
              <w:t>4</w:t>
            </w:r>
            <w:r>
              <w:rPr>
                <w:noProof/>
                <w:webHidden/>
              </w:rPr>
              <w:fldChar w:fldCharType="end"/>
            </w:r>
          </w:hyperlink>
        </w:p>
        <w:p w14:paraId="000974D4" w14:textId="1E832F92" w:rsidR="00E036A5" w:rsidRDefault="00E036A5" w:rsidP="00E036A5">
          <w:pPr>
            <w:pStyle w:val="TOC1"/>
            <w:rPr>
              <w:noProof/>
              <w:kern w:val="0"/>
              <w:sz w:val="22"/>
              <w:szCs w:val="22"/>
              <w:lang w:val="en-AU" w:eastAsia="en-AU"/>
            </w:rPr>
          </w:pPr>
          <w:hyperlink w:anchor="_Toc10210254" w:history="1">
            <w:r w:rsidRPr="006B3746">
              <w:rPr>
                <w:rStyle w:val="Hyperlink"/>
                <w:noProof/>
              </w:rPr>
              <w:t>Methodology</w:t>
            </w:r>
            <w:r>
              <w:rPr>
                <w:noProof/>
                <w:webHidden/>
              </w:rPr>
              <w:tab/>
            </w:r>
            <w:r>
              <w:rPr>
                <w:noProof/>
                <w:webHidden/>
              </w:rPr>
              <w:fldChar w:fldCharType="begin"/>
            </w:r>
            <w:r>
              <w:rPr>
                <w:noProof/>
                <w:webHidden/>
              </w:rPr>
              <w:instrText xml:space="preserve"> PAGEREF _Toc10210254 \h </w:instrText>
            </w:r>
            <w:r>
              <w:rPr>
                <w:noProof/>
                <w:webHidden/>
              </w:rPr>
            </w:r>
            <w:r>
              <w:rPr>
                <w:noProof/>
                <w:webHidden/>
              </w:rPr>
              <w:fldChar w:fldCharType="separate"/>
            </w:r>
            <w:r w:rsidR="00B66670">
              <w:rPr>
                <w:noProof/>
                <w:webHidden/>
              </w:rPr>
              <w:t>4</w:t>
            </w:r>
            <w:r>
              <w:rPr>
                <w:noProof/>
                <w:webHidden/>
              </w:rPr>
              <w:fldChar w:fldCharType="end"/>
            </w:r>
          </w:hyperlink>
        </w:p>
        <w:p w14:paraId="05D394DA" w14:textId="7D408C3C" w:rsidR="00E036A5" w:rsidRDefault="00E036A5">
          <w:pPr>
            <w:pStyle w:val="TOC2"/>
            <w:tabs>
              <w:tab w:val="right" w:leader="dot" w:pos="9350"/>
            </w:tabs>
            <w:rPr>
              <w:noProof/>
              <w:kern w:val="0"/>
              <w:sz w:val="22"/>
              <w:szCs w:val="22"/>
              <w:lang w:val="en-AU" w:eastAsia="en-AU"/>
            </w:rPr>
          </w:pPr>
          <w:hyperlink w:anchor="_Toc10210255" w:history="1">
            <w:r w:rsidRPr="006B3746">
              <w:rPr>
                <w:rStyle w:val="Hyperlink"/>
                <w:noProof/>
              </w:rPr>
              <w:t>Applied Methodology</w:t>
            </w:r>
            <w:r>
              <w:rPr>
                <w:noProof/>
                <w:webHidden/>
              </w:rPr>
              <w:tab/>
            </w:r>
            <w:r>
              <w:rPr>
                <w:noProof/>
                <w:webHidden/>
              </w:rPr>
              <w:fldChar w:fldCharType="begin"/>
            </w:r>
            <w:r>
              <w:rPr>
                <w:noProof/>
                <w:webHidden/>
              </w:rPr>
              <w:instrText xml:space="preserve"> PAGEREF _Toc10210255 \h </w:instrText>
            </w:r>
            <w:r>
              <w:rPr>
                <w:noProof/>
                <w:webHidden/>
              </w:rPr>
            </w:r>
            <w:r>
              <w:rPr>
                <w:noProof/>
                <w:webHidden/>
              </w:rPr>
              <w:fldChar w:fldCharType="separate"/>
            </w:r>
            <w:r w:rsidR="00B66670">
              <w:rPr>
                <w:noProof/>
                <w:webHidden/>
              </w:rPr>
              <w:t>5</w:t>
            </w:r>
            <w:r>
              <w:rPr>
                <w:noProof/>
                <w:webHidden/>
              </w:rPr>
              <w:fldChar w:fldCharType="end"/>
            </w:r>
          </w:hyperlink>
        </w:p>
        <w:p w14:paraId="21022CA4" w14:textId="29A839A9" w:rsidR="00E036A5" w:rsidRDefault="00E036A5">
          <w:pPr>
            <w:pStyle w:val="TOC3"/>
            <w:tabs>
              <w:tab w:val="right" w:leader="dot" w:pos="9350"/>
            </w:tabs>
            <w:rPr>
              <w:noProof/>
              <w:kern w:val="0"/>
              <w:sz w:val="22"/>
              <w:szCs w:val="22"/>
              <w:lang w:val="en-AU" w:eastAsia="en-AU"/>
            </w:rPr>
          </w:pPr>
          <w:hyperlink w:anchor="_Toc10210256" w:history="1">
            <w:r w:rsidRPr="006B3746">
              <w:rPr>
                <w:rStyle w:val="Hyperlink"/>
                <w:noProof/>
              </w:rPr>
              <w:t>Prepare</w:t>
            </w:r>
            <w:r>
              <w:rPr>
                <w:noProof/>
                <w:webHidden/>
              </w:rPr>
              <w:tab/>
            </w:r>
            <w:r>
              <w:rPr>
                <w:noProof/>
                <w:webHidden/>
              </w:rPr>
              <w:fldChar w:fldCharType="begin"/>
            </w:r>
            <w:r>
              <w:rPr>
                <w:noProof/>
                <w:webHidden/>
              </w:rPr>
              <w:instrText xml:space="preserve"> PAGEREF _Toc10210256 \h </w:instrText>
            </w:r>
            <w:r>
              <w:rPr>
                <w:noProof/>
                <w:webHidden/>
              </w:rPr>
            </w:r>
            <w:r>
              <w:rPr>
                <w:noProof/>
                <w:webHidden/>
              </w:rPr>
              <w:fldChar w:fldCharType="separate"/>
            </w:r>
            <w:r w:rsidR="00B66670">
              <w:rPr>
                <w:noProof/>
                <w:webHidden/>
              </w:rPr>
              <w:t>5</w:t>
            </w:r>
            <w:r>
              <w:rPr>
                <w:noProof/>
                <w:webHidden/>
              </w:rPr>
              <w:fldChar w:fldCharType="end"/>
            </w:r>
          </w:hyperlink>
        </w:p>
        <w:p w14:paraId="6B774E9C" w14:textId="0F98574F" w:rsidR="00E036A5" w:rsidRDefault="00E036A5">
          <w:pPr>
            <w:pStyle w:val="TOC3"/>
            <w:tabs>
              <w:tab w:val="right" w:leader="dot" w:pos="9350"/>
            </w:tabs>
            <w:rPr>
              <w:noProof/>
              <w:kern w:val="0"/>
              <w:sz w:val="22"/>
              <w:szCs w:val="22"/>
              <w:lang w:val="en-AU" w:eastAsia="en-AU"/>
            </w:rPr>
          </w:pPr>
          <w:hyperlink w:anchor="_Toc10210257" w:history="1">
            <w:r w:rsidRPr="006B3746">
              <w:rPr>
                <w:rStyle w:val="Hyperlink"/>
                <w:noProof/>
              </w:rPr>
              <w:t>Plan</w:t>
            </w:r>
            <w:r>
              <w:rPr>
                <w:noProof/>
                <w:webHidden/>
              </w:rPr>
              <w:tab/>
            </w:r>
            <w:r>
              <w:rPr>
                <w:noProof/>
                <w:webHidden/>
              </w:rPr>
              <w:fldChar w:fldCharType="begin"/>
            </w:r>
            <w:r>
              <w:rPr>
                <w:noProof/>
                <w:webHidden/>
              </w:rPr>
              <w:instrText xml:space="preserve"> PAGEREF _Toc10210257 \h </w:instrText>
            </w:r>
            <w:r>
              <w:rPr>
                <w:noProof/>
                <w:webHidden/>
              </w:rPr>
            </w:r>
            <w:r>
              <w:rPr>
                <w:noProof/>
                <w:webHidden/>
              </w:rPr>
              <w:fldChar w:fldCharType="separate"/>
            </w:r>
            <w:r w:rsidR="00B66670">
              <w:rPr>
                <w:noProof/>
                <w:webHidden/>
              </w:rPr>
              <w:t>5</w:t>
            </w:r>
            <w:r>
              <w:rPr>
                <w:noProof/>
                <w:webHidden/>
              </w:rPr>
              <w:fldChar w:fldCharType="end"/>
            </w:r>
          </w:hyperlink>
        </w:p>
        <w:p w14:paraId="5B0FA5CA" w14:textId="3A170114" w:rsidR="00E036A5" w:rsidRDefault="00E036A5">
          <w:pPr>
            <w:pStyle w:val="TOC3"/>
            <w:tabs>
              <w:tab w:val="right" w:leader="dot" w:pos="9350"/>
            </w:tabs>
            <w:rPr>
              <w:noProof/>
              <w:kern w:val="0"/>
              <w:sz w:val="22"/>
              <w:szCs w:val="22"/>
              <w:lang w:val="en-AU" w:eastAsia="en-AU"/>
            </w:rPr>
          </w:pPr>
          <w:hyperlink w:anchor="_Toc10210258" w:history="1">
            <w:r w:rsidRPr="006B3746">
              <w:rPr>
                <w:rStyle w:val="Hyperlink"/>
                <w:noProof/>
              </w:rPr>
              <w:t>Design</w:t>
            </w:r>
            <w:r>
              <w:rPr>
                <w:noProof/>
                <w:webHidden/>
              </w:rPr>
              <w:tab/>
            </w:r>
            <w:r>
              <w:rPr>
                <w:noProof/>
                <w:webHidden/>
              </w:rPr>
              <w:fldChar w:fldCharType="begin"/>
            </w:r>
            <w:r>
              <w:rPr>
                <w:noProof/>
                <w:webHidden/>
              </w:rPr>
              <w:instrText xml:space="preserve"> PAGEREF _Toc10210258 \h </w:instrText>
            </w:r>
            <w:r>
              <w:rPr>
                <w:noProof/>
                <w:webHidden/>
              </w:rPr>
            </w:r>
            <w:r>
              <w:rPr>
                <w:noProof/>
                <w:webHidden/>
              </w:rPr>
              <w:fldChar w:fldCharType="separate"/>
            </w:r>
            <w:r w:rsidR="00B66670">
              <w:rPr>
                <w:noProof/>
                <w:webHidden/>
              </w:rPr>
              <w:t>5</w:t>
            </w:r>
            <w:r>
              <w:rPr>
                <w:noProof/>
                <w:webHidden/>
              </w:rPr>
              <w:fldChar w:fldCharType="end"/>
            </w:r>
          </w:hyperlink>
        </w:p>
        <w:p w14:paraId="02581E9D" w14:textId="1DB37F91" w:rsidR="00E036A5" w:rsidRDefault="00E036A5" w:rsidP="00E036A5">
          <w:pPr>
            <w:pStyle w:val="TOC1"/>
            <w:rPr>
              <w:noProof/>
              <w:kern w:val="0"/>
              <w:sz w:val="22"/>
              <w:szCs w:val="22"/>
              <w:lang w:val="en-AU" w:eastAsia="en-AU"/>
            </w:rPr>
          </w:pPr>
          <w:hyperlink w:anchor="_Toc10210259" w:history="1">
            <w:r w:rsidRPr="006B3746">
              <w:rPr>
                <w:rStyle w:val="Hyperlink"/>
                <w:noProof/>
              </w:rPr>
              <w:t>Results</w:t>
            </w:r>
            <w:r>
              <w:rPr>
                <w:noProof/>
                <w:webHidden/>
              </w:rPr>
              <w:tab/>
            </w:r>
            <w:r>
              <w:rPr>
                <w:noProof/>
                <w:webHidden/>
              </w:rPr>
              <w:fldChar w:fldCharType="begin"/>
            </w:r>
            <w:r>
              <w:rPr>
                <w:noProof/>
                <w:webHidden/>
              </w:rPr>
              <w:instrText xml:space="preserve"> PAGEREF _Toc10210259 \h </w:instrText>
            </w:r>
            <w:r>
              <w:rPr>
                <w:noProof/>
                <w:webHidden/>
              </w:rPr>
            </w:r>
            <w:r>
              <w:rPr>
                <w:noProof/>
                <w:webHidden/>
              </w:rPr>
              <w:fldChar w:fldCharType="separate"/>
            </w:r>
            <w:r w:rsidR="00B66670">
              <w:rPr>
                <w:noProof/>
                <w:webHidden/>
              </w:rPr>
              <w:t>5</w:t>
            </w:r>
            <w:r>
              <w:rPr>
                <w:noProof/>
                <w:webHidden/>
              </w:rPr>
              <w:fldChar w:fldCharType="end"/>
            </w:r>
          </w:hyperlink>
        </w:p>
        <w:p w14:paraId="099B138D" w14:textId="2A5DF98F" w:rsidR="00E036A5" w:rsidRDefault="00E036A5">
          <w:pPr>
            <w:pStyle w:val="TOC2"/>
            <w:tabs>
              <w:tab w:val="right" w:leader="dot" w:pos="9350"/>
            </w:tabs>
            <w:rPr>
              <w:noProof/>
              <w:kern w:val="0"/>
              <w:sz w:val="22"/>
              <w:szCs w:val="22"/>
              <w:lang w:val="en-AU" w:eastAsia="en-AU"/>
            </w:rPr>
          </w:pPr>
          <w:hyperlink w:anchor="_Toc10210260" w:history="1">
            <w:r w:rsidRPr="006B3746">
              <w:rPr>
                <w:rStyle w:val="Hyperlink"/>
                <w:noProof/>
              </w:rPr>
              <w:t>WiFi Connectivity Testing</w:t>
            </w:r>
            <w:r>
              <w:rPr>
                <w:noProof/>
                <w:webHidden/>
              </w:rPr>
              <w:tab/>
            </w:r>
            <w:r>
              <w:rPr>
                <w:noProof/>
                <w:webHidden/>
              </w:rPr>
              <w:fldChar w:fldCharType="begin"/>
            </w:r>
            <w:r>
              <w:rPr>
                <w:noProof/>
                <w:webHidden/>
              </w:rPr>
              <w:instrText xml:space="preserve"> PAGEREF _Toc10210260 \h </w:instrText>
            </w:r>
            <w:r>
              <w:rPr>
                <w:noProof/>
                <w:webHidden/>
              </w:rPr>
            </w:r>
            <w:r>
              <w:rPr>
                <w:noProof/>
                <w:webHidden/>
              </w:rPr>
              <w:fldChar w:fldCharType="separate"/>
            </w:r>
            <w:r w:rsidR="00B66670">
              <w:rPr>
                <w:noProof/>
                <w:webHidden/>
              </w:rPr>
              <w:t>5</w:t>
            </w:r>
            <w:r>
              <w:rPr>
                <w:noProof/>
                <w:webHidden/>
              </w:rPr>
              <w:fldChar w:fldCharType="end"/>
            </w:r>
          </w:hyperlink>
        </w:p>
        <w:p w14:paraId="1D49C9A4" w14:textId="746DF51A" w:rsidR="00E036A5" w:rsidRDefault="00E036A5">
          <w:pPr>
            <w:pStyle w:val="TOC2"/>
            <w:tabs>
              <w:tab w:val="right" w:leader="dot" w:pos="9350"/>
            </w:tabs>
            <w:rPr>
              <w:noProof/>
              <w:kern w:val="0"/>
              <w:sz w:val="22"/>
              <w:szCs w:val="22"/>
              <w:lang w:val="en-AU" w:eastAsia="en-AU"/>
            </w:rPr>
          </w:pPr>
          <w:hyperlink w:anchor="_Toc10210261" w:history="1">
            <w:r w:rsidRPr="006B3746">
              <w:rPr>
                <w:rStyle w:val="Hyperlink"/>
                <w:noProof/>
              </w:rPr>
              <w:t>Serial Connectivity</w:t>
            </w:r>
            <w:r>
              <w:rPr>
                <w:noProof/>
                <w:webHidden/>
              </w:rPr>
              <w:tab/>
            </w:r>
            <w:r>
              <w:rPr>
                <w:noProof/>
                <w:webHidden/>
              </w:rPr>
              <w:fldChar w:fldCharType="begin"/>
            </w:r>
            <w:r>
              <w:rPr>
                <w:noProof/>
                <w:webHidden/>
              </w:rPr>
              <w:instrText xml:space="preserve"> PAGEREF _Toc10210261 \h </w:instrText>
            </w:r>
            <w:r>
              <w:rPr>
                <w:noProof/>
                <w:webHidden/>
              </w:rPr>
            </w:r>
            <w:r>
              <w:rPr>
                <w:noProof/>
                <w:webHidden/>
              </w:rPr>
              <w:fldChar w:fldCharType="separate"/>
            </w:r>
            <w:r w:rsidR="00B66670">
              <w:rPr>
                <w:noProof/>
                <w:webHidden/>
              </w:rPr>
              <w:t>6</w:t>
            </w:r>
            <w:r>
              <w:rPr>
                <w:noProof/>
                <w:webHidden/>
              </w:rPr>
              <w:fldChar w:fldCharType="end"/>
            </w:r>
          </w:hyperlink>
        </w:p>
        <w:p w14:paraId="32C952A4" w14:textId="52F95D05" w:rsidR="00E036A5" w:rsidRDefault="00E036A5">
          <w:pPr>
            <w:pStyle w:val="TOC2"/>
            <w:tabs>
              <w:tab w:val="right" w:leader="dot" w:pos="9350"/>
            </w:tabs>
            <w:rPr>
              <w:noProof/>
              <w:kern w:val="0"/>
              <w:sz w:val="22"/>
              <w:szCs w:val="22"/>
              <w:lang w:val="en-AU" w:eastAsia="en-AU"/>
            </w:rPr>
          </w:pPr>
          <w:hyperlink w:anchor="_Toc10210262" w:history="1">
            <w:r w:rsidRPr="006B3746">
              <w:rPr>
                <w:rStyle w:val="Hyperlink"/>
                <w:noProof/>
              </w:rPr>
              <w:t>Combined Functionality / Server Switching</w:t>
            </w:r>
            <w:r>
              <w:rPr>
                <w:noProof/>
                <w:webHidden/>
              </w:rPr>
              <w:tab/>
            </w:r>
            <w:r>
              <w:rPr>
                <w:noProof/>
                <w:webHidden/>
              </w:rPr>
              <w:fldChar w:fldCharType="begin"/>
            </w:r>
            <w:r>
              <w:rPr>
                <w:noProof/>
                <w:webHidden/>
              </w:rPr>
              <w:instrText xml:space="preserve"> PAGEREF _Toc10210262 \h </w:instrText>
            </w:r>
            <w:r>
              <w:rPr>
                <w:noProof/>
                <w:webHidden/>
              </w:rPr>
            </w:r>
            <w:r>
              <w:rPr>
                <w:noProof/>
                <w:webHidden/>
              </w:rPr>
              <w:fldChar w:fldCharType="separate"/>
            </w:r>
            <w:r w:rsidR="00B66670">
              <w:rPr>
                <w:noProof/>
                <w:webHidden/>
              </w:rPr>
              <w:t>6</w:t>
            </w:r>
            <w:r>
              <w:rPr>
                <w:noProof/>
                <w:webHidden/>
              </w:rPr>
              <w:fldChar w:fldCharType="end"/>
            </w:r>
          </w:hyperlink>
        </w:p>
        <w:p w14:paraId="70741F66" w14:textId="1795A951" w:rsidR="00E036A5" w:rsidRDefault="00E036A5">
          <w:pPr>
            <w:pStyle w:val="TOC2"/>
            <w:tabs>
              <w:tab w:val="right" w:leader="dot" w:pos="9350"/>
            </w:tabs>
            <w:rPr>
              <w:noProof/>
              <w:kern w:val="0"/>
              <w:sz w:val="22"/>
              <w:szCs w:val="22"/>
              <w:lang w:val="en-AU" w:eastAsia="en-AU"/>
            </w:rPr>
          </w:pPr>
          <w:hyperlink w:anchor="_Toc10210263" w:history="1">
            <w:r w:rsidRPr="006B3746">
              <w:rPr>
                <w:rStyle w:val="Hyperlink"/>
                <w:noProof/>
              </w:rPr>
              <w:t>Pi Client</w:t>
            </w:r>
            <w:r>
              <w:rPr>
                <w:noProof/>
                <w:webHidden/>
              </w:rPr>
              <w:tab/>
            </w:r>
            <w:r>
              <w:rPr>
                <w:noProof/>
                <w:webHidden/>
              </w:rPr>
              <w:fldChar w:fldCharType="begin"/>
            </w:r>
            <w:r>
              <w:rPr>
                <w:noProof/>
                <w:webHidden/>
              </w:rPr>
              <w:instrText xml:space="preserve"> PAGEREF _Toc10210263 \h </w:instrText>
            </w:r>
            <w:r>
              <w:rPr>
                <w:noProof/>
                <w:webHidden/>
              </w:rPr>
            </w:r>
            <w:r>
              <w:rPr>
                <w:noProof/>
                <w:webHidden/>
              </w:rPr>
              <w:fldChar w:fldCharType="separate"/>
            </w:r>
            <w:r w:rsidR="00B66670">
              <w:rPr>
                <w:noProof/>
                <w:webHidden/>
              </w:rPr>
              <w:t>6</w:t>
            </w:r>
            <w:r>
              <w:rPr>
                <w:noProof/>
                <w:webHidden/>
              </w:rPr>
              <w:fldChar w:fldCharType="end"/>
            </w:r>
          </w:hyperlink>
        </w:p>
        <w:p w14:paraId="31E58EFE" w14:textId="3D6DB103" w:rsidR="00E036A5" w:rsidRDefault="00E036A5" w:rsidP="00E036A5">
          <w:pPr>
            <w:pStyle w:val="TOC1"/>
            <w:rPr>
              <w:noProof/>
              <w:kern w:val="0"/>
              <w:sz w:val="22"/>
              <w:szCs w:val="22"/>
              <w:lang w:val="en-AU" w:eastAsia="en-AU"/>
            </w:rPr>
          </w:pPr>
          <w:hyperlink w:anchor="_Toc10210264" w:history="1">
            <w:r w:rsidRPr="006B3746">
              <w:rPr>
                <w:rStyle w:val="Hyperlink"/>
                <w:noProof/>
              </w:rPr>
              <w:t>Future Plans</w:t>
            </w:r>
            <w:r>
              <w:rPr>
                <w:noProof/>
                <w:webHidden/>
              </w:rPr>
              <w:tab/>
            </w:r>
            <w:r>
              <w:rPr>
                <w:noProof/>
                <w:webHidden/>
              </w:rPr>
              <w:fldChar w:fldCharType="begin"/>
            </w:r>
            <w:r>
              <w:rPr>
                <w:noProof/>
                <w:webHidden/>
              </w:rPr>
              <w:instrText xml:space="preserve"> PAGEREF _Toc10210264 \h </w:instrText>
            </w:r>
            <w:r>
              <w:rPr>
                <w:noProof/>
                <w:webHidden/>
              </w:rPr>
            </w:r>
            <w:r>
              <w:rPr>
                <w:noProof/>
                <w:webHidden/>
              </w:rPr>
              <w:fldChar w:fldCharType="separate"/>
            </w:r>
            <w:r w:rsidR="00B66670">
              <w:rPr>
                <w:noProof/>
                <w:webHidden/>
              </w:rPr>
              <w:t>7</w:t>
            </w:r>
            <w:r>
              <w:rPr>
                <w:noProof/>
                <w:webHidden/>
              </w:rPr>
              <w:fldChar w:fldCharType="end"/>
            </w:r>
          </w:hyperlink>
        </w:p>
        <w:p w14:paraId="4EAB7CF7" w14:textId="2C6DC467" w:rsidR="00E036A5" w:rsidRDefault="00E036A5" w:rsidP="00E036A5">
          <w:pPr>
            <w:pStyle w:val="TOC1"/>
            <w:rPr>
              <w:noProof/>
              <w:kern w:val="0"/>
              <w:sz w:val="22"/>
              <w:szCs w:val="22"/>
              <w:lang w:val="en-AU" w:eastAsia="en-AU"/>
            </w:rPr>
          </w:pPr>
          <w:hyperlink w:anchor="_Toc10210265" w:history="1">
            <w:r w:rsidRPr="006B3746">
              <w:rPr>
                <w:rStyle w:val="Hyperlink"/>
                <w:noProof/>
              </w:rPr>
              <w:t>References</w:t>
            </w:r>
            <w:r>
              <w:rPr>
                <w:noProof/>
                <w:webHidden/>
              </w:rPr>
              <w:tab/>
            </w:r>
            <w:r>
              <w:rPr>
                <w:noProof/>
                <w:webHidden/>
              </w:rPr>
              <w:fldChar w:fldCharType="begin"/>
            </w:r>
            <w:r>
              <w:rPr>
                <w:noProof/>
                <w:webHidden/>
              </w:rPr>
              <w:instrText xml:space="preserve"> PAGEREF _Toc10210265 \h </w:instrText>
            </w:r>
            <w:r>
              <w:rPr>
                <w:noProof/>
                <w:webHidden/>
              </w:rPr>
            </w:r>
            <w:r>
              <w:rPr>
                <w:noProof/>
                <w:webHidden/>
              </w:rPr>
              <w:fldChar w:fldCharType="separate"/>
            </w:r>
            <w:r w:rsidR="00B66670">
              <w:rPr>
                <w:noProof/>
                <w:webHidden/>
              </w:rPr>
              <w:t>8</w:t>
            </w:r>
            <w:r>
              <w:rPr>
                <w:noProof/>
                <w:webHidden/>
              </w:rPr>
              <w:fldChar w:fldCharType="end"/>
            </w:r>
          </w:hyperlink>
        </w:p>
        <w:p w14:paraId="23E5EFA4" w14:textId="77777777" w:rsidR="001F2288" w:rsidRPr="001F2288" w:rsidRDefault="001F2288" w:rsidP="001F2288">
          <w:r>
            <w:rPr>
              <w:b/>
              <w:bCs/>
              <w:noProof/>
            </w:rPr>
            <w:fldChar w:fldCharType="end"/>
          </w:r>
        </w:p>
      </w:sdtContent>
    </w:sdt>
    <w:p w14:paraId="47272D3C" w14:textId="77777777" w:rsidR="00A10C83" w:rsidRDefault="00A10C83" w:rsidP="001F2288">
      <w:pPr>
        <w:pStyle w:val="SectionTitle"/>
        <w:jc w:val="left"/>
      </w:pPr>
    </w:p>
    <w:p w14:paraId="44FF3BA6" w14:textId="77777777" w:rsidR="00E71F76" w:rsidRDefault="00E71F76" w:rsidP="00E71F76">
      <w:pPr>
        <w:pStyle w:val="Heading1"/>
        <w:spacing w:line="360" w:lineRule="auto"/>
      </w:pPr>
      <w:bookmarkStart w:id="0" w:name="_Toc10210246"/>
      <w:r>
        <w:t>Summary</w:t>
      </w:r>
      <w:bookmarkEnd w:id="0"/>
    </w:p>
    <w:p w14:paraId="0EA03BE1" w14:textId="77777777" w:rsidR="00E71F76" w:rsidRPr="00E71F76" w:rsidRDefault="00E71F76" w:rsidP="00E71F76">
      <w:pPr>
        <w:spacing w:line="360" w:lineRule="auto"/>
      </w:pPr>
      <w:r>
        <w:t xml:space="preserve">My project’s development is proceeding as planned, with the monitoring system now starting to take shape. Large portions of the groundwork software development have been completed, with additional new features also being implemented to extend the scope of the project beyond the initial conceptualization. As the year continues, I will expand my </w:t>
      </w:r>
      <w:proofErr w:type="gramStart"/>
      <w:r>
        <w:t>field testing</w:t>
      </w:r>
      <w:proofErr w:type="gramEnd"/>
      <w:r>
        <w:t xml:space="preserve"> operations to improve system reliability, and to provide evidence that the system is capable of performing it’s duty.</w:t>
      </w:r>
    </w:p>
    <w:p w14:paraId="3425E1C8" w14:textId="77777777" w:rsidR="00A10C83" w:rsidRDefault="001F2288" w:rsidP="00E71F76">
      <w:pPr>
        <w:pStyle w:val="Heading1"/>
        <w:spacing w:line="360" w:lineRule="auto"/>
      </w:pPr>
      <w:bookmarkStart w:id="1" w:name="_Toc10210247"/>
      <w:r>
        <w:t>Introduction</w:t>
      </w:r>
      <w:bookmarkEnd w:id="1"/>
    </w:p>
    <w:p w14:paraId="2C539498" w14:textId="77777777" w:rsidR="008125BA" w:rsidRPr="008125BA" w:rsidRDefault="008125BA" w:rsidP="00E71F76">
      <w:pPr>
        <w:pStyle w:val="Heading2"/>
        <w:spacing w:line="360" w:lineRule="auto"/>
      </w:pPr>
      <w:bookmarkStart w:id="2" w:name="_Toc10210248"/>
      <w:r w:rsidRPr="008125BA">
        <w:t>Research Question</w:t>
      </w:r>
      <w:bookmarkEnd w:id="2"/>
      <w:r w:rsidRPr="008125BA">
        <w:t xml:space="preserve"> </w:t>
      </w:r>
    </w:p>
    <w:p w14:paraId="1D784404" w14:textId="77777777" w:rsidR="008125BA" w:rsidRDefault="008125BA" w:rsidP="00E71F76">
      <w:pPr>
        <w:spacing w:line="360" w:lineRule="auto"/>
        <w:ind w:firstLine="0"/>
        <w:rPr>
          <w:i/>
        </w:rPr>
      </w:pPr>
      <w:r>
        <w:rPr>
          <w:i/>
        </w:rPr>
        <w:t>What is the best approach to create a modular and upgradable sensor networking system?</w:t>
      </w:r>
    </w:p>
    <w:p w14:paraId="29D61B28" w14:textId="77777777" w:rsidR="001F2288" w:rsidRPr="001F2288" w:rsidRDefault="001F2288" w:rsidP="00E71F76">
      <w:pPr>
        <w:pStyle w:val="Heading2"/>
        <w:spacing w:line="360" w:lineRule="auto"/>
      </w:pPr>
      <w:bookmarkStart w:id="3" w:name="_Toc10210249"/>
      <w:r>
        <w:t>Context</w:t>
      </w:r>
      <w:bookmarkEnd w:id="3"/>
    </w:p>
    <w:p w14:paraId="15DC8EDF" w14:textId="77777777" w:rsidR="00A10C83" w:rsidRDefault="008125BA" w:rsidP="00E71F76">
      <w:pPr>
        <w:spacing w:line="360" w:lineRule="auto"/>
      </w:pPr>
      <w:r w:rsidRPr="008125BA">
        <w:t>I will join a team of students in working with EvoEnergy to aid in research related to their Hydrogen Test Facility (HTF). Their current aim is to determine the viability of using hydrogen as a fuel source to supplement other energy sources, either for home use or for electrical grid supply</w:t>
      </w:r>
      <w:r>
        <w:t xml:space="preserve">. </w:t>
      </w:r>
      <w:r w:rsidRPr="008125BA">
        <w:t>At the HTF, many pieces of equipment have sensors to monitor system parameters. Although, they are currently separate, and someone must physically go to each sensor around the facility to take a manual reading. My role within this project is to design, develop, and implement a system that allows logging and remote monitoring for every sensor in the facility, allowing someone to not only view all relevant sensor information in one place, but to keep a logged history of sensor states.</w:t>
      </w:r>
      <w:r>
        <w:t xml:space="preserve"> </w:t>
      </w:r>
    </w:p>
    <w:p w14:paraId="4961C379" w14:textId="77777777" w:rsidR="008125BA" w:rsidRDefault="008125BA" w:rsidP="00E036A5">
      <w:pPr>
        <w:pStyle w:val="Heading2"/>
        <w:spacing w:line="240" w:lineRule="auto"/>
      </w:pPr>
      <w:bookmarkStart w:id="4" w:name="_Toc10210250"/>
      <w:r>
        <w:t>Scope</w:t>
      </w:r>
      <w:bookmarkEnd w:id="4"/>
    </w:p>
    <w:p w14:paraId="4694D737" w14:textId="77777777" w:rsidR="008125BA" w:rsidRDefault="008125BA" w:rsidP="00E036A5">
      <w:pPr>
        <w:pStyle w:val="Heading3"/>
        <w:spacing w:line="240" w:lineRule="auto"/>
      </w:pPr>
      <w:bookmarkStart w:id="5" w:name="_Toc10210251"/>
      <w:r>
        <w:t>Deliverables</w:t>
      </w:r>
      <w:bookmarkEnd w:id="5"/>
    </w:p>
    <w:p w14:paraId="57114626" w14:textId="77777777" w:rsidR="008125BA" w:rsidRDefault="008125BA" w:rsidP="00E036A5">
      <w:pPr>
        <w:pStyle w:val="ListParagraph"/>
        <w:numPr>
          <w:ilvl w:val="0"/>
          <w:numId w:val="16"/>
        </w:numPr>
        <w:spacing w:line="240" w:lineRule="auto"/>
      </w:pPr>
      <w:r>
        <w:t>Determine how to extract data from sensors.</w:t>
      </w:r>
    </w:p>
    <w:p w14:paraId="4CBD1298" w14:textId="77777777" w:rsidR="008125BA" w:rsidRDefault="008125BA" w:rsidP="00E036A5">
      <w:pPr>
        <w:pStyle w:val="ListParagraph"/>
        <w:numPr>
          <w:ilvl w:val="0"/>
          <w:numId w:val="16"/>
        </w:numPr>
        <w:spacing w:line="240" w:lineRule="auto"/>
      </w:pPr>
      <w:r>
        <w:t>Create network to allow centralized access to sensor data.</w:t>
      </w:r>
    </w:p>
    <w:p w14:paraId="0C7F358D" w14:textId="77777777" w:rsidR="008125BA" w:rsidRDefault="008125BA" w:rsidP="00E036A5">
      <w:pPr>
        <w:pStyle w:val="ListParagraph"/>
        <w:numPr>
          <w:ilvl w:val="0"/>
          <w:numId w:val="16"/>
        </w:numPr>
        <w:spacing w:line="240" w:lineRule="auto"/>
      </w:pPr>
      <w:r>
        <w:t xml:space="preserve">Create GUI that showcases data with </w:t>
      </w:r>
      <w:r w:rsidR="007E64B3">
        <w:t>visualizations</w:t>
      </w:r>
      <w:r>
        <w:t>.</w:t>
      </w:r>
    </w:p>
    <w:p w14:paraId="07361E05" w14:textId="77777777" w:rsidR="008125BA" w:rsidRDefault="008125BA" w:rsidP="00E036A5">
      <w:pPr>
        <w:pStyle w:val="ListParagraph"/>
        <w:numPr>
          <w:ilvl w:val="0"/>
          <w:numId w:val="16"/>
        </w:numPr>
        <w:spacing w:line="240" w:lineRule="auto"/>
      </w:pPr>
      <w:r>
        <w:t>Ensure that hardware and software are modular.</w:t>
      </w:r>
    </w:p>
    <w:p w14:paraId="422A5758" w14:textId="77777777" w:rsidR="008125BA" w:rsidRDefault="008125BA" w:rsidP="00E036A5">
      <w:pPr>
        <w:pStyle w:val="ListParagraph"/>
        <w:numPr>
          <w:ilvl w:val="0"/>
          <w:numId w:val="16"/>
        </w:numPr>
        <w:spacing w:line="240" w:lineRule="auto"/>
      </w:pPr>
      <w:r>
        <w:t>Robust with high uptime.</w:t>
      </w:r>
    </w:p>
    <w:p w14:paraId="6D65A747" w14:textId="77777777" w:rsidR="008125BA" w:rsidRDefault="008125BA" w:rsidP="00E036A5">
      <w:pPr>
        <w:pStyle w:val="ListParagraph"/>
        <w:numPr>
          <w:ilvl w:val="0"/>
          <w:numId w:val="16"/>
        </w:numPr>
        <w:spacing w:line="240" w:lineRule="auto"/>
      </w:pPr>
      <w:r>
        <w:t>HTF system modelling at the discretion of supervisors.</w:t>
      </w:r>
    </w:p>
    <w:p w14:paraId="6FCF469A" w14:textId="77777777" w:rsidR="008125BA" w:rsidRDefault="008125BA" w:rsidP="00E036A5">
      <w:pPr>
        <w:pStyle w:val="Heading2"/>
        <w:spacing w:line="240" w:lineRule="auto"/>
      </w:pPr>
      <w:bookmarkStart w:id="6" w:name="_Toc10210252"/>
      <w:r>
        <w:t>Challenges</w:t>
      </w:r>
      <w:bookmarkEnd w:id="6"/>
    </w:p>
    <w:p w14:paraId="7DD46CDD" w14:textId="77777777" w:rsidR="008125BA" w:rsidRDefault="008125BA" w:rsidP="00E036A5">
      <w:pPr>
        <w:pStyle w:val="ListParagraph"/>
        <w:numPr>
          <w:ilvl w:val="0"/>
          <w:numId w:val="16"/>
        </w:numPr>
        <w:spacing w:line="240" w:lineRule="auto"/>
      </w:pPr>
      <w:r>
        <w:t xml:space="preserve">Each sensor has a different interface, requiring different approaches </w:t>
      </w:r>
      <w:r w:rsidR="00762BDB">
        <w:t>to</w:t>
      </w:r>
      <w:r>
        <w:t xml:space="preserve"> data collection for each.</w:t>
      </w:r>
    </w:p>
    <w:p w14:paraId="59616247" w14:textId="77777777" w:rsidR="008125BA" w:rsidRDefault="008125BA" w:rsidP="00E036A5">
      <w:pPr>
        <w:pStyle w:val="ListParagraph"/>
        <w:numPr>
          <w:ilvl w:val="0"/>
          <w:numId w:val="16"/>
        </w:numPr>
        <w:spacing w:line="240" w:lineRule="auto"/>
      </w:pPr>
      <w:r>
        <w:t>Some sensors may not have a direct way of outputting data.</w:t>
      </w:r>
    </w:p>
    <w:p w14:paraId="080431B6" w14:textId="77777777" w:rsidR="008125BA" w:rsidRDefault="008125BA" w:rsidP="00E036A5">
      <w:pPr>
        <w:pStyle w:val="ListParagraph"/>
        <w:numPr>
          <w:ilvl w:val="0"/>
          <w:numId w:val="16"/>
        </w:numPr>
        <w:spacing w:line="240" w:lineRule="auto"/>
      </w:pPr>
      <w:r>
        <w:t xml:space="preserve">Sensors are </w:t>
      </w:r>
      <w:r w:rsidR="00762BDB">
        <w:t>spatially</w:t>
      </w:r>
      <w:r>
        <w:t xml:space="preserve"> separated, meaning hardwire</w:t>
      </w:r>
      <w:r w:rsidR="00762BDB">
        <w:t>d</w:t>
      </w:r>
      <w:r>
        <w:t xml:space="preserve"> networking is non-optimal.</w:t>
      </w:r>
    </w:p>
    <w:p w14:paraId="23F3C685" w14:textId="77777777" w:rsidR="00370C73" w:rsidRDefault="00370C73" w:rsidP="00E71F76">
      <w:pPr>
        <w:spacing w:line="360" w:lineRule="auto"/>
      </w:pPr>
    </w:p>
    <w:p w14:paraId="5A13A705" w14:textId="77777777" w:rsidR="00370C73" w:rsidRDefault="00370C73" w:rsidP="00E71F76">
      <w:pPr>
        <w:pStyle w:val="Heading1"/>
        <w:spacing w:line="360" w:lineRule="auto"/>
      </w:pPr>
      <w:bookmarkStart w:id="7" w:name="_Toc10210253"/>
      <w:r>
        <w:lastRenderedPageBreak/>
        <w:t>Background</w:t>
      </w:r>
      <w:bookmarkEnd w:id="7"/>
    </w:p>
    <w:p w14:paraId="3EFB4854" w14:textId="77777777" w:rsidR="00370C73" w:rsidRDefault="00370C73" w:rsidP="00E71F76">
      <w:pPr>
        <w:spacing w:line="360" w:lineRule="auto"/>
      </w:pPr>
      <w:r>
        <w:softHyphen/>
      </w:r>
      <w:r>
        <w:softHyphen/>
        <w:t>As the world is becoming more connected with an exponentially increasing number of internet</w:t>
      </w:r>
      <w:r w:rsidR="00856626">
        <w:t>-</w:t>
      </w:r>
      <w:r>
        <w:t>connected devices going out into circulation, research into the Internet of Things (IoT) has exploded due to its potential applications in nearly every industry and field. The term IoT was coined in 1999 by MIT researcher Kevin Ashton, after his work into</w:t>
      </w:r>
      <w:r w:rsidR="00856626">
        <w:t xml:space="preserve"> RFID chip use in</w:t>
      </w:r>
      <w:r>
        <w:t xml:space="preserve"> supply</w:t>
      </w:r>
      <w:r w:rsidR="00856626">
        <w:t>-</w:t>
      </w:r>
      <w:r>
        <w:t>chain</w:t>
      </w:r>
      <w:r w:rsidR="00856626">
        <w:t xml:space="preserve"> management revolutionized cataloging. While IoT style networking originated in industrial applications, it has caught on in the consumer space in recent years with a strong emergence of “smart home” appliances such as internet connected lightbulbs, heaters, and even fridges. This has caused a large increase of research into IoT networking, as consumer applications for technologies are often more profitable than industry applications. A paper written by J. Parmar &amp; A. Desai in 2016 titled </w:t>
      </w:r>
      <w:r w:rsidR="00856626">
        <w:rPr>
          <w:i/>
        </w:rPr>
        <w:t xml:space="preserve">IoT: Networking Technologies and Research </w:t>
      </w:r>
      <w:r w:rsidR="00E71F76">
        <w:rPr>
          <w:i/>
        </w:rPr>
        <w:t>Challenges</w:t>
      </w:r>
      <w:r w:rsidR="00856626">
        <w:rPr>
          <w:i/>
        </w:rPr>
        <w:t xml:space="preserve"> </w:t>
      </w:r>
      <w:r w:rsidR="007E64B3">
        <w:t>is evidence of this research focus, outlining some key areas within</w:t>
      </w:r>
      <w:r w:rsidR="00762BDB">
        <w:t xml:space="preserve"> </w:t>
      </w:r>
      <w:r w:rsidR="007E64B3">
        <w:t>IoT that can influence the effectiveness of an applied solution, such as wireless protocols, power requirements and signal range.</w:t>
      </w:r>
    </w:p>
    <w:p w14:paraId="49128C5E" w14:textId="77777777" w:rsidR="0002632A" w:rsidRDefault="0002632A" w:rsidP="00E71F76">
      <w:pPr>
        <w:spacing w:line="360" w:lineRule="auto"/>
      </w:pPr>
      <w:r>
        <w:t xml:space="preserve">As our finite reserves of natural gas are depleted, we must search for renewable alternative fuel sources to help us transition into a 100% renewable energy-based society. </w:t>
      </w:r>
      <w:r w:rsidR="0009480B">
        <w:t>EvoEnergy’s research into hydrogen supplementation of</w:t>
      </w:r>
      <w:r w:rsidR="00DF5798">
        <w:t xml:space="preserve"> existing</w:t>
      </w:r>
      <w:r w:rsidR="0009480B">
        <w:t xml:space="preserve"> natural gas networks is </w:t>
      </w:r>
      <w:r>
        <w:t xml:space="preserve">on the forefront of a newly expanding research interest. The premise of using hydrogen to supplement natural gas is not new, with a notable </w:t>
      </w:r>
      <w:hyperlink r:id="rId10" w:history="1">
        <w:r w:rsidRPr="0002632A">
          <w:rPr>
            <w:rStyle w:val="Hyperlink"/>
          </w:rPr>
          <w:t>paper</w:t>
        </w:r>
      </w:hyperlink>
      <w:r>
        <w:t xml:space="preserve"> written by B. </w:t>
      </w:r>
      <w:proofErr w:type="spellStart"/>
      <w:r>
        <w:t>Nagalingam</w:t>
      </w:r>
      <w:proofErr w:type="spellEnd"/>
      <w:r>
        <w:t xml:space="preserve"> Et al in 1983 showing some early research into the subject. Although, due to improvements in technology across the board, we are now better suited than ever to begin implementing these ideas within the next 20-30 years. </w:t>
      </w:r>
    </w:p>
    <w:p w14:paraId="679FC16C" w14:textId="77777777" w:rsidR="0002632A" w:rsidRPr="0002632A" w:rsidRDefault="0002632A" w:rsidP="00E71F76">
      <w:pPr>
        <w:spacing w:line="360" w:lineRule="auto"/>
        <w:ind w:firstLine="0"/>
      </w:pPr>
      <w:r>
        <w:tab/>
        <w:t xml:space="preserve">This project combines the </w:t>
      </w:r>
      <w:r w:rsidR="00E71F76">
        <w:t>emerging field of embedded computing with the long</w:t>
      </w:r>
      <w:r w:rsidR="00E036A5">
        <w:t>-</w:t>
      </w:r>
      <w:r w:rsidR="00E71F76">
        <w:t>standing principles of renewable energy</w:t>
      </w:r>
      <w:r w:rsidR="00E036A5">
        <w:t xml:space="preserve"> research.</w:t>
      </w:r>
    </w:p>
    <w:p w14:paraId="76CC2CD0" w14:textId="77777777" w:rsidR="0009480B" w:rsidRDefault="0009480B" w:rsidP="00E71F76">
      <w:pPr>
        <w:pStyle w:val="Heading1"/>
        <w:spacing w:line="360" w:lineRule="auto"/>
      </w:pPr>
      <w:bookmarkStart w:id="8" w:name="_Toc10210254"/>
      <w:r>
        <w:t>Methodology</w:t>
      </w:r>
      <w:bookmarkEnd w:id="8"/>
    </w:p>
    <w:p w14:paraId="11E02CF0" w14:textId="77777777" w:rsidR="0009480B" w:rsidRDefault="0009480B" w:rsidP="00E71F76">
      <w:pPr>
        <w:spacing w:line="360" w:lineRule="auto"/>
      </w:pPr>
      <w:r>
        <w:t xml:space="preserve">When approaching my research question, it is very tempting to dive in and code a solution that will quickly solve some </w:t>
      </w:r>
      <w:r w:rsidR="00FC326B">
        <w:t>issues but</w:t>
      </w:r>
      <w:r>
        <w:t xml:space="preserve"> will require me to revise parts of my project to ensure that </w:t>
      </w:r>
      <w:r>
        <w:rPr>
          <w:i/>
        </w:rPr>
        <w:t xml:space="preserve">all </w:t>
      </w:r>
      <w:r>
        <w:t>of my deliverables are met at the completion of this project. Because of this, I have decided to use an established network design methodology to aid in the research, design and implementation of my IoT network. I have adopted CISCO’s PPDIOO methodology</w:t>
      </w:r>
      <w:r w:rsidR="006A5010">
        <w:t>, (“The Methodology”),</w:t>
      </w:r>
      <w:r>
        <w:t xml:space="preserve"> as my research methodology for this project, as it provides a comprehensive </w:t>
      </w:r>
      <w:r>
        <w:lastRenderedPageBreak/>
        <w:t xml:space="preserve">framework to allow effective design of a network. By utilizing the </w:t>
      </w:r>
      <w:hyperlink r:id="rId11" w:history="1">
        <w:r w:rsidRPr="0009480B">
          <w:rPr>
            <w:rStyle w:val="Hyperlink"/>
          </w:rPr>
          <w:t>lifec</w:t>
        </w:r>
        <w:r w:rsidRPr="0009480B">
          <w:rPr>
            <w:rStyle w:val="Hyperlink"/>
          </w:rPr>
          <w:t>y</w:t>
        </w:r>
        <w:r w:rsidRPr="0009480B">
          <w:rPr>
            <w:rStyle w:val="Hyperlink"/>
          </w:rPr>
          <w:t>cle</w:t>
        </w:r>
      </w:hyperlink>
      <w:r>
        <w:t xml:space="preserve"> approach to network design, we can ensure that </w:t>
      </w:r>
      <w:r w:rsidR="00C90466">
        <w:t>my</w:t>
      </w:r>
      <w:r>
        <w:t xml:space="preserve"> project requirements of modularity </w:t>
      </w:r>
      <w:r w:rsidR="005B355E">
        <w:t xml:space="preserve">&amp; </w:t>
      </w:r>
      <w:r>
        <w:t>robustness are met</w:t>
      </w:r>
      <w:r w:rsidR="005B355E">
        <w:t xml:space="preserve"> upon completion.</w:t>
      </w:r>
      <w:r w:rsidR="00C90466">
        <w:t xml:space="preserve"> </w:t>
      </w:r>
      <w:r w:rsidR="006A5010">
        <w:t>Information and a description of the methodology can be found in a linked reference.</w:t>
      </w:r>
    </w:p>
    <w:p w14:paraId="6028B2F3" w14:textId="77777777" w:rsidR="006A5010" w:rsidRDefault="006A5010" w:rsidP="00E71F76">
      <w:pPr>
        <w:pStyle w:val="Heading2"/>
        <w:spacing w:line="360" w:lineRule="auto"/>
      </w:pPr>
      <w:bookmarkStart w:id="9" w:name="_Toc10210255"/>
      <w:r>
        <w:t>Applied Methodology</w:t>
      </w:r>
      <w:bookmarkEnd w:id="9"/>
    </w:p>
    <w:p w14:paraId="14660439" w14:textId="77777777" w:rsidR="006A5010" w:rsidRPr="006A5010" w:rsidRDefault="006A5010" w:rsidP="00E71F76">
      <w:pPr>
        <w:spacing w:line="360" w:lineRule="auto"/>
      </w:pPr>
      <w:r>
        <w:t xml:space="preserve">When working on this project I have taken the methodology into account at every step, with an emphasis on record keeping and version control. Examples of this application can be seen below, and more in-depth descriptions of my completed work can be found in the </w:t>
      </w:r>
      <w:r>
        <w:rPr>
          <w:i/>
        </w:rPr>
        <w:t>Results</w:t>
      </w:r>
      <w:r>
        <w:t xml:space="preserve"> section of this report.</w:t>
      </w:r>
    </w:p>
    <w:p w14:paraId="28BCC06C" w14:textId="77777777" w:rsidR="006A5010" w:rsidRPr="006A5010" w:rsidRDefault="006A5010" w:rsidP="00E71F76">
      <w:pPr>
        <w:pStyle w:val="Heading3"/>
        <w:spacing w:line="240" w:lineRule="auto"/>
      </w:pPr>
      <w:bookmarkStart w:id="10" w:name="_Toc10210256"/>
      <w:r>
        <w:t>Prepare</w:t>
      </w:r>
      <w:bookmarkEnd w:id="10"/>
    </w:p>
    <w:p w14:paraId="6C2EAE2C" w14:textId="77777777" w:rsidR="0072391C" w:rsidRDefault="006A5010" w:rsidP="00E71F76">
      <w:pPr>
        <w:pStyle w:val="ListParagraph"/>
        <w:numPr>
          <w:ilvl w:val="1"/>
          <w:numId w:val="16"/>
        </w:numPr>
        <w:spacing w:line="240" w:lineRule="auto"/>
      </w:pPr>
      <w:r>
        <w:t xml:space="preserve">Conducted preliminary research into possible solutions by writing a preliminary </w:t>
      </w:r>
      <w:r>
        <w:rPr>
          <w:i/>
        </w:rPr>
        <w:t>Sensor Networking Approach</w:t>
      </w:r>
      <w:r>
        <w:t xml:space="preserve"> report.</w:t>
      </w:r>
      <w:r w:rsidR="001F2288">
        <w:t xml:space="preserve"> (See appendix)</w:t>
      </w:r>
    </w:p>
    <w:p w14:paraId="55DCBE00" w14:textId="77777777" w:rsidR="006A5010" w:rsidRPr="006A5010" w:rsidRDefault="006A5010" w:rsidP="00E71F76">
      <w:pPr>
        <w:pStyle w:val="Heading3"/>
        <w:spacing w:line="240" w:lineRule="auto"/>
      </w:pPr>
      <w:bookmarkStart w:id="11" w:name="_Toc10210257"/>
      <w:r>
        <w:t>Plan</w:t>
      </w:r>
      <w:bookmarkEnd w:id="11"/>
    </w:p>
    <w:p w14:paraId="1071F51F" w14:textId="77777777" w:rsidR="006A5010" w:rsidRDefault="006A5010" w:rsidP="00E71F76">
      <w:pPr>
        <w:pStyle w:val="ListParagraph"/>
        <w:numPr>
          <w:ilvl w:val="1"/>
          <w:numId w:val="16"/>
        </w:numPr>
        <w:spacing w:line="240" w:lineRule="auto"/>
      </w:pPr>
      <w:r>
        <w:t>Began by organizing my development environment, and obtained materials required for development. (Arduino and Raspberry Pi)</w:t>
      </w:r>
    </w:p>
    <w:p w14:paraId="7ED5680C" w14:textId="77777777" w:rsidR="001F2288" w:rsidRDefault="001F2288" w:rsidP="00E71F76">
      <w:pPr>
        <w:pStyle w:val="ListParagraph"/>
        <w:numPr>
          <w:ilvl w:val="1"/>
          <w:numId w:val="16"/>
        </w:numPr>
        <w:spacing w:line="240" w:lineRule="auto"/>
      </w:pPr>
      <w:r>
        <w:t>Extensive research into interfacing requirements of each sensor, determined ideal approach for integrating them to the network.</w:t>
      </w:r>
    </w:p>
    <w:p w14:paraId="5C0580A1" w14:textId="77777777" w:rsidR="006A5010" w:rsidRPr="006A5010" w:rsidRDefault="006A5010" w:rsidP="00E71F76">
      <w:pPr>
        <w:pStyle w:val="Heading3"/>
        <w:spacing w:line="240" w:lineRule="auto"/>
      </w:pPr>
      <w:bookmarkStart w:id="12" w:name="_Toc10210258"/>
      <w:r>
        <w:t>Design</w:t>
      </w:r>
      <w:bookmarkEnd w:id="12"/>
    </w:p>
    <w:p w14:paraId="5A248C75" w14:textId="77777777" w:rsidR="001F2288" w:rsidRDefault="0072391C" w:rsidP="00E71F76">
      <w:pPr>
        <w:pStyle w:val="ListParagraph"/>
        <w:numPr>
          <w:ilvl w:val="1"/>
          <w:numId w:val="16"/>
        </w:numPr>
        <w:spacing w:line="240" w:lineRule="auto"/>
      </w:pPr>
      <w:r>
        <w:t>Utilized a modular, object-orientated programming paradigm to ensure a robust network architecture, reducing the work required to add features.</w:t>
      </w:r>
    </w:p>
    <w:p w14:paraId="472D5AE4" w14:textId="77777777" w:rsidR="001F2288" w:rsidRDefault="001F2288" w:rsidP="00E71F76">
      <w:pPr>
        <w:spacing w:line="360" w:lineRule="auto"/>
        <w:ind w:firstLine="0"/>
      </w:pPr>
    </w:p>
    <w:p w14:paraId="3204B65E" w14:textId="77777777" w:rsidR="0072391C" w:rsidRDefault="0072391C" w:rsidP="00E71F76">
      <w:pPr>
        <w:pStyle w:val="Heading1"/>
        <w:spacing w:line="360" w:lineRule="auto"/>
      </w:pPr>
      <w:bookmarkStart w:id="13" w:name="_Toc10210259"/>
      <w:r>
        <w:t>Results</w:t>
      </w:r>
      <w:bookmarkEnd w:id="13"/>
    </w:p>
    <w:p w14:paraId="79D5104F" w14:textId="77777777" w:rsidR="008125BA" w:rsidRDefault="001F2288" w:rsidP="00E71F76">
      <w:pPr>
        <w:spacing w:line="360" w:lineRule="auto"/>
        <w:ind w:firstLine="0"/>
      </w:pPr>
      <w:r>
        <w:tab/>
      </w:r>
      <w:r w:rsidR="00E21429">
        <w:t>Significant progress has been made with regards to the Electrolyzer and Solar inverter interfaces</w:t>
      </w:r>
      <w:r w:rsidR="00FC326B">
        <w:t xml:space="preserve">. Through code experiments I have been able to map out the problem scope in more detail, breaking down the research project into smaller, more easily </w:t>
      </w:r>
      <w:r w:rsidR="00853397">
        <w:t>achieved</w:t>
      </w:r>
      <w:r w:rsidR="00FC326B">
        <w:t xml:space="preserve"> chunks.</w:t>
      </w:r>
      <w:r w:rsidR="00A17232">
        <w:t xml:space="preserve"> Referenced code can be found on my </w:t>
      </w:r>
      <w:hyperlink r:id="rId12" w:history="1">
        <w:r w:rsidR="00A17232" w:rsidRPr="00A17232">
          <w:rPr>
            <w:rStyle w:val="Hyperlink"/>
          </w:rPr>
          <w:t>GitHub repository</w:t>
        </w:r>
      </w:hyperlink>
      <w:r w:rsidR="00A17232">
        <w:t>, with complete file history.</w:t>
      </w:r>
      <w:r w:rsidR="00541678">
        <w:t xml:space="preserve"> Some files on the repository are depreciated and are only kept as an archive.</w:t>
      </w:r>
    </w:p>
    <w:p w14:paraId="7DDF9092" w14:textId="77777777" w:rsidR="00A17232" w:rsidRDefault="00A17232" w:rsidP="00E71F76">
      <w:pPr>
        <w:pStyle w:val="Heading2"/>
        <w:spacing w:line="360" w:lineRule="auto"/>
      </w:pPr>
      <w:bookmarkStart w:id="14" w:name="_Toc10210260"/>
      <w:r>
        <w:t>WiFi Connectivity Testing</w:t>
      </w:r>
      <w:bookmarkEnd w:id="14"/>
    </w:p>
    <w:p w14:paraId="04BA2435" w14:textId="77777777" w:rsidR="00A17232" w:rsidRDefault="00A17232" w:rsidP="00E71F76">
      <w:pPr>
        <w:spacing w:line="360" w:lineRule="auto"/>
      </w:pPr>
      <w:r>
        <w:t xml:space="preserve">At the beginning of the project after purchasing a WiFi enabled Arduino for prototyping, I began work by first ensuring that I was able to connect to a WiFi hotspot and communicate with a server. This experimentation was achieved through two Arduino sketches found on the repository: </w:t>
      </w:r>
      <w:r>
        <w:rPr>
          <w:i/>
        </w:rPr>
        <w:t xml:space="preserve">wifitest.ino, </w:t>
      </w:r>
      <w:r>
        <w:t xml:space="preserve">&amp; </w:t>
      </w:r>
      <w:r>
        <w:rPr>
          <w:i/>
        </w:rPr>
        <w:t>wifitest2.ino.</w:t>
      </w:r>
      <w:r>
        <w:t xml:space="preserve"> The first test file was a </w:t>
      </w:r>
      <w:r>
        <w:rPr>
          <w:i/>
        </w:rPr>
        <w:t xml:space="preserve">“Hello World” </w:t>
      </w:r>
      <w:r>
        <w:t xml:space="preserve">of sorts, enabling me to understand how to connect to a network using the Arduino. The second file was an extension of this idea, by also testing communications with a server on the network. This was done by running a local server at home </w:t>
      </w:r>
      <w:r w:rsidR="00541678">
        <w:t>h</w:t>
      </w:r>
      <w:r>
        <w:t>osting a faux equipment interface</w:t>
      </w:r>
      <w:r w:rsidR="00541678">
        <w:t xml:space="preserve">. (A simple HTML </w:t>
      </w:r>
      <w:r w:rsidR="00541678">
        <w:lastRenderedPageBreak/>
        <w:t xml:space="preserve">webpage) This test file also allowed me </w:t>
      </w:r>
      <w:r w:rsidR="007F7141">
        <w:t>to begin</w:t>
      </w:r>
      <w:r w:rsidR="00541678">
        <w:t xml:space="preserve"> learning to apply the HTTP protocol, such as </w:t>
      </w:r>
      <w:r w:rsidR="007F7141">
        <w:t>establishing connections with a server and requesting files. These tests were designed to imitate the behavior of the Electrolyzer and Inverter, as they are accessed through a local web interface.</w:t>
      </w:r>
    </w:p>
    <w:p w14:paraId="740BBFC5" w14:textId="77777777" w:rsidR="00541678" w:rsidRDefault="00541678" w:rsidP="00E71F76">
      <w:pPr>
        <w:pStyle w:val="Heading2"/>
        <w:spacing w:line="360" w:lineRule="auto"/>
      </w:pPr>
      <w:bookmarkStart w:id="15" w:name="_Toc10210261"/>
      <w:r>
        <w:t>Serial Connectivity</w:t>
      </w:r>
      <w:bookmarkEnd w:id="15"/>
    </w:p>
    <w:p w14:paraId="01C8E374" w14:textId="77777777" w:rsidR="00541678" w:rsidRDefault="00541678" w:rsidP="00E71F76">
      <w:pPr>
        <w:spacing w:line="360" w:lineRule="auto"/>
      </w:pPr>
      <w:r>
        <w:t xml:space="preserve">The next stages in my experimentation revolved around the communication of data from the Arduino to the Raspberry Pi. This was done with the standard UART serial interface protocol, a well-supported feature of both devices. I experimented with </w:t>
      </w:r>
      <w:r w:rsidR="00DF5798">
        <w:t>various</w:t>
      </w:r>
      <w:r>
        <w:t xml:space="preserve"> network designs, including one</w:t>
      </w:r>
      <w:r w:rsidR="007F7141">
        <w:t>-</w:t>
      </w:r>
      <w:r>
        <w:t>way peer-to-peer communication between an Arduino and the Raspberry Pi, (</w:t>
      </w:r>
      <w:proofErr w:type="spellStart"/>
      <w:r>
        <w:rPr>
          <w:i/>
        </w:rPr>
        <w:t>send.ino</w:t>
      </w:r>
      <w:proofErr w:type="spellEnd"/>
      <w:r>
        <w:rPr>
          <w:i/>
        </w:rPr>
        <w:t xml:space="preserve">, </w:t>
      </w:r>
      <w:proofErr w:type="spellStart"/>
      <w:r>
        <w:rPr>
          <w:i/>
        </w:rPr>
        <w:t>receive.ino</w:t>
      </w:r>
      <w:proofErr w:type="spellEnd"/>
      <w:r>
        <w:rPr>
          <w:i/>
        </w:rPr>
        <w:t xml:space="preserve">), </w:t>
      </w:r>
      <w:r>
        <w:t xml:space="preserve">and a Master-Slave architecture to allow multiple Arduinos to communicate with </w:t>
      </w:r>
      <w:r w:rsidR="007F7141">
        <w:t>a</w:t>
      </w:r>
      <w:r>
        <w:t xml:space="preserve"> Raspberry Pi simultaneously. </w:t>
      </w:r>
      <w:r w:rsidR="00A419B1">
        <w:t xml:space="preserve">Tests consisted of developing a command system, </w:t>
      </w:r>
      <w:r w:rsidR="007F7141">
        <w:t>which</w:t>
      </w:r>
      <w:r w:rsidR="00A419B1">
        <w:t xml:space="preserve"> allow</w:t>
      </w:r>
      <w:r w:rsidR="007F7141">
        <w:t>s</w:t>
      </w:r>
      <w:r w:rsidR="00A419B1">
        <w:t xml:space="preserve"> device</w:t>
      </w:r>
      <w:r w:rsidR="007F7141">
        <w:t>s</w:t>
      </w:r>
      <w:r w:rsidR="00A419B1">
        <w:t xml:space="preserve"> to </w:t>
      </w:r>
      <w:r w:rsidR="00907561">
        <w:t xml:space="preserve">transfer data and control the operation </w:t>
      </w:r>
      <w:r w:rsidR="007F7141">
        <w:t>of other devices on the network.</w:t>
      </w:r>
    </w:p>
    <w:p w14:paraId="12CA886C" w14:textId="77777777" w:rsidR="00A419B1" w:rsidRDefault="00A419B1" w:rsidP="00E71F76">
      <w:pPr>
        <w:pStyle w:val="Heading2"/>
        <w:spacing w:line="360" w:lineRule="auto"/>
      </w:pPr>
      <w:bookmarkStart w:id="16" w:name="_Toc10210262"/>
      <w:r>
        <w:t>Combined Functionality / Server Switching</w:t>
      </w:r>
      <w:bookmarkEnd w:id="16"/>
    </w:p>
    <w:p w14:paraId="7EE06250" w14:textId="77777777" w:rsidR="00907561" w:rsidRDefault="00A419B1" w:rsidP="00E71F76">
      <w:pPr>
        <w:spacing w:line="360" w:lineRule="auto"/>
      </w:pPr>
      <w:r>
        <w:t xml:space="preserve">My previous experiments have allowed me to understand how to facilitate communications between devices and servers, </w:t>
      </w:r>
      <w:r w:rsidR="00853397">
        <w:t>signaling the completion of</w:t>
      </w:r>
      <w:r>
        <w:t xml:space="preserve"> all ground work and basic functionality</w:t>
      </w:r>
      <w:r w:rsidR="00853397">
        <w:t xml:space="preserve">. The next logical step was to combine all the features I had previously developed in separate unit tests into a single software package. This was undertaken first in the </w:t>
      </w:r>
      <w:r w:rsidR="00853397" w:rsidRPr="00907561">
        <w:rPr>
          <w:i/>
        </w:rPr>
        <w:t>/combined/app.ino</w:t>
      </w:r>
      <w:r w:rsidR="00853397">
        <w:t xml:space="preserve"> test file with success, where I was able to incorporate all minor features I had already developed into one file. This includes, but is not limited to: WiFi connectivity, server communication, serial communication, and system control. </w:t>
      </w:r>
    </w:p>
    <w:p w14:paraId="0128880F" w14:textId="77777777" w:rsidR="00A419B1" w:rsidRPr="00A419B1" w:rsidRDefault="00853397" w:rsidP="00E71F76">
      <w:pPr>
        <w:spacing w:line="360" w:lineRule="auto"/>
      </w:pPr>
      <w:r>
        <w:t xml:space="preserve">This was extended </w:t>
      </w:r>
      <w:r w:rsidR="00907561">
        <w:t xml:space="preserve">in </w:t>
      </w:r>
      <w:r w:rsidR="00907561">
        <w:rPr>
          <w:i/>
        </w:rPr>
        <w:t xml:space="preserve">switching.ino </w:t>
      </w:r>
      <w:r>
        <w:t>by implementing</w:t>
      </w:r>
      <w:r w:rsidR="00907561">
        <w:t xml:space="preserve"> </w:t>
      </w:r>
      <w:r>
        <w:t xml:space="preserve">communications with </w:t>
      </w:r>
      <w:r w:rsidR="00907561">
        <w:t>the real Electrolyzer and Inverter, allowing successful data acquisition tests at the Hydrogen Test Facility. This process was closely tie</w:t>
      </w:r>
      <w:r w:rsidR="00762BDB">
        <w:t xml:space="preserve"> to</w:t>
      </w:r>
      <w:r w:rsidR="00907561">
        <w:t xml:space="preserve"> the development of the newer parts of the Pi Client software.</w:t>
      </w:r>
    </w:p>
    <w:p w14:paraId="0AF857A2" w14:textId="77777777" w:rsidR="00A419B1" w:rsidRPr="00541678" w:rsidRDefault="00A419B1" w:rsidP="00E71F76">
      <w:pPr>
        <w:pStyle w:val="Heading2"/>
        <w:spacing w:line="360" w:lineRule="auto"/>
      </w:pPr>
      <w:bookmarkStart w:id="17" w:name="_Toc10210263"/>
      <w:r>
        <w:t>Pi Client</w:t>
      </w:r>
      <w:bookmarkEnd w:id="17"/>
    </w:p>
    <w:p w14:paraId="74468D75" w14:textId="77777777" w:rsidR="00541678" w:rsidRDefault="00A419B1" w:rsidP="00E71F76">
      <w:pPr>
        <w:spacing w:line="360" w:lineRule="auto"/>
      </w:pPr>
      <w:r>
        <w:t>The Raspberry Pi client software (</w:t>
      </w:r>
      <w:r>
        <w:rPr>
          <w:i/>
        </w:rPr>
        <w:t xml:space="preserve">piclient.py) </w:t>
      </w:r>
      <w:r>
        <w:t>has been continuously developed alongside all Arduino</w:t>
      </w:r>
      <w:r w:rsidR="00853397">
        <w:t xml:space="preserve"> software since the beginning of the project. Due to Python’s flexibility, small unit tests were not necessary </w:t>
      </w:r>
      <w:r w:rsidR="00907561">
        <w:t xml:space="preserve">such as </w:t>
      </w:r>
      <w:r w:rsidR="00853397">
        <w:t>with the Arduino</w:t>
      </w:r>
      <w:r w:rsidR="00907561">
        <w:t>, as f</w:t>
      </w:r>
      <w:r w:rsidR="00853397">
        <w:t xml:space="preserve">eatures can be easily added or changed without </w:t>
      </w:r>
      <w:r w:rsidR="00907561">
        <w:t xml:space="preserve">a large amount of work. The Raspberry Pi is responsible for several critical aspects of the project, including logging, </w:t>
      </w:r>
      <w:r w:rsidR="007F7141">
        <w:t xml:space="preserve">data access, system configuration and graphical user interactivity. </w:t>
      </w:r>
    </w:p>
    <w:p w14:paraId="51ADC244" w14:textId="77777777" w:rsidR="007F7141" w:rsidRDefault="007F7141" w:rsidP="00E71F76">
      <w:pPr>
        <w:spacing w:line="360" w:lineRule="auto"/>
      </w:pPr>
      <w:r>
        <w:t xml:space="preserve">In its current state, the Pi Client software has a basic </w:t>
      </w:r>
      <w:r w:rsidR="00762BDB">
        <w:t xml:space="preserve">GUI, which allows a user to manually collect data from the HTF equipment. A command line interface is also present, which </w:t>
      </w:r>
      <w:r w:rsidR="00762BDB">
        <w:lastRenderedPageBreak/>
        <w:t xml:space="preserve">allows configuration of both the Pi and the Arduino on the fly, so code rewrites are not always necessary. It also supports data logging, with automatic fetching and parsing of sensor data. </w:t>
      </w:r>
    </w:p>
    <w:p w14:paraId="12029D92" w14:textId="77777777" w:rsidR="00762BDB" w:rsidRDefault="00762BDB" w:rsidP="00E71F76">
      <w:pPr>
        <w:spacing w:line="360" w:lineRule="auto"/>
      </w:pPr>
    </w:p>
    <w:p w14:paraId="0963AEFA" w14:textId="77777777" w:rsidR="00762BDB" w:rsidRDefault="00DF5798" w:rsidP="00E71F76">
      <w:pPr>
        <w:pStyle w:val="Heading1"/>
        <w:spacing w:line="360" w:lineRule="auto"/>
      </w:pPr>
      <w:bookmarkStart w:id="18" w:name="_Toc10210264"/>
      <w:proofErr w:type="gramStart"/>
      <w:r>
        <w:t>Future Plans</w:t>
      </w:r>
      <w:bookmarkEnd w:id="18"/>
      <w:proofErr w:type="gramEnd"/>
    </w:p>
    <w:p w14:paraId="503C647E" w14:textId="77777777" w:rsidR="00DF5798" w:rsidRDefault="00762BDB" w:rsidP="00E71F76">
      <w:pPr>
        <w:spacing w:line="360" w:lineRule="auto"/>
      </w:pPr>
      <w:r>
        <w:t xml:space="preserve">There are still several obstacles to overcome to ensure that the systems’ design meets </w:t>
      </w:r>
      <w:proofErr w:type="gramStart"/>
      <w:r>
        <w:t>all of</w:t>
      </w:r>
      <w:proofErr w:type="gramEnd"/>
      <w:r>
        <w:t xml:space="preserve"> the </w:t>
      </w:r>
      <w:r w:rsidR="00846240">
        <w:t>project deliverables by the due date at the end of the year. These can be narrowed down to 3 deliverables: GUI interactivity</w:t>
      </w:r>
      <w:r w:rsidR="00DF5798">
        <w:t xml:space="preserve"> improvements</w:t>
      </w:r>
      <w:r w:rsidR="00846240">
        <w:t>,</w:t>
      </w:r>
      <w:r w:rsidR="00DF5798">
        <w:t xml:space="preserve"> ensuring r</w:t>
      </w:r>
      <w:r w:rsidR="00846240">
        <w:t xml:space="preserve">obust system performance, </w:t>
      </w:r>
      <w:r w:rsidR="00DF5798">
        <w:t xml:space="preserve">and system modularity. </w:t>
      </w:r>
    </w:p>
    <w:p w14:paraId="37E80E0A" w14:textId="77777777" w:rsidR="00846240" w:rsidRDefault="00846240" w:rsidP="00E71F76">
      <w:pPr>
        <w:spacing w:line="360" w:lineRule="auto"/>
      </w:pPr>
      <w:r>
        <w:t>The GUI as it currently stands is quite basic and does not afford the user many luxuries. The GUI will have to be dramatically improved to provide a good UX, and many features will have to be devised, researched, developed and implemented. Possible directions for feature development include data visualization, such as graphs and diagrams, remote access through a web interface, and incorporation with the CSIRO developed simulation and modelling tools that EvoEnergy are already using.</w:t>
      </w:r>
    </w:p>
    <w:p w14:paraId="5C6F6E6C" w14:textId="77777777" w:rsidR="00846240" w:rsidRDefault="005B0774" w:rsidP="00E71F76">
      <w:pPr>
        <w:spacing w:line="360" w:lineRule="auto"/>
      </w:pPr>
      <w:r>
        <w:t>As I have not done much testing into ensuring robust operation of the network, I will have to undertake extensive long-term field tests of data collection at the HTF to ensure that there are no bugs in the software that I otherwise would not know about. This can be extended to include testing the long-term viability of hosting a remote web interface on a Raspberry Pi. Going forward, by ensuring that all code I write is of high quality from now until the end of the project, I will save time by reducing the amount of debugging required as the system becomes more complex, and thus more prone to error.</w:t>
      </w:r>
    </w:p>
    <w:p w14:paraId="39EC0871" w14:textId="77777777" w:rsidR="005B0774" w:rsidRPr="00762BDB" w:rsidRDefault="005B0774" w:rsidP="00E71F76">
      <w:pPr>
        <w:spacing w:line="360" w:lineRule="auto"/>
      </w:pPr>
      <w:r>
        <w:t xml:space="preserve">Finally, </w:t>
      </w:r>
      <w:r w:rsidR="00DF5798">
        <w:t>I intend to ensure that the system design is sufficiently modular and well-documented, such that when my time working on the project is up, it is in a state that is prepared for handover to EvoEnergy, as they may choose to continue improving the network by extending its compatibility with more equipment sensors. This is perhaps one of the most important deliverables of the project, as a poorly documented project with no extensibility may provide little value.</w:t>
      </w:r>
    </w:p>
    <w:bookmarkStart w:id="19" w:name="_Toc10210265" w:displacedByCustomXml="next"/>
    <w:sdt>
      <w:sdtPr>
        <w:rPr>
          <w:rFonts w:asciiTheme="minorHAnsi" w:eastAsiaTheme="minorEastAsia" w:hAnsiTheme="minorHAnsi" w:cstheme="minorBidi"/>
        </w:rPr>
        <w:id w:val="62297111"/>
        <w:docPartObj>
          <w:docPartGallery w:val="Bibliographies"/>
          <w:docPartUnique/>
        </w:docPartObj>
      </w:sdtPr>
      <w:sdtContent>
        <w:p w14:paraId="2F0C9D69" w14:textId="77777777" w:rsidR="00E81978" w:rsidRDefault="005D3A03">
          <w:pPr>
            <w:pStyle w:val="SectionTitle"/>
          </w:pPr>
          <w:r>
            <w:t>References</w:t>
          </w:r>
          <w:bookmarkEnd w:id="19"/>
        </w:p>
        <w:p w14:paraId="11FF8E21" w14:textId="77777777" w:rsidR="00E71F76" w:rsidRDefault="00E71F76" w:rsidP="00E71F76">
          <w:pPr>
            <w:ind w:firstLine="0"/>
          </w:pPr>
          <w:r>
            <w:t xml:space="preserve">CISCO Network </w:t>
          </w:r>
          <w:r w:rsidR="00E036A5">
            <w:t xml:space="preserve">Design </w:t>
          </w:r>
          <w:r>
            <w:t xml:space="preserve">Methodology: </w:t>
          </w:r>
          <w:hyperlink r:id="rId13" w:history="1">
            <w:r w:rsidRPr="0040585A">
              <w:rPr>
                <w:rStyle w:val="Hyperlink"/>
              </w:rPr>
              <w:t>http://www.ciscopress.com/articles/article.asp?p=1608131&amp;seqNum=3</w:t>
            </w:r>
          </w:hyperlink>
        </w:p>
        <w:p w14:paraId="13FC3852" w14:textId="77777777" w:rsidR="00E036A5" w:rsidRDefault="00E036A5" w:rsidP="00E71F76">
          <w:pPr>
            <w:ind w:firstLine="0"/>
          </w:pPr>
          <w:r>
            <w:t>CISCO Modular Network Design:</w:t>
          </w:r>
        </w:p>
        <w:p w14:paraId="4E095B55" w14:textId="77777777" w:rsidR="00E71F76" w:rsidRDefault="00E036A5" w:rsidP="00E71F76">
          <w:pPr>
            <w:ind w:firstLine="0"/>
          </w:pPr>
          <w:hyperlink r:id="rId14" w:history="1">
            <w:r>
              <w:rPr>
                <w:rStyle w:val="Hyperlink"/>
              </w:rPr>
              <w:t>https://www.ccexpert.us/network-design/using-a-modular-approach-to-network-design.html</w:t>
            </w:r>
          </w:hyperlink>
        </w:p>
        <w:p w14:paraId="5801B8E6" w14:textId="77777777" w:rsidR="00E71F76" w:rsidRDefault="00E71F76" w:rsidP="00E71F76">
          <w:pPr>
            <w:ind w:firstLine="0"/>
          </w:pPr>
          <w:r>
            <w:t>Project GitHub:</w:t>
          </w:r>
        </w:p>
        <w:p w14:paraId="551F3468" w14:textId="77777777" w:rsidR="00E71F76" w:rsidRDefault="00E71F76" w:rsidP="00E71F76">
          <w:pPr>
            <w:ind w:firstLine="0"/>
          </w:pPr>
          <w:hyperlink r:id="rId15" w:history="1">
            <w:r w:rsidRPr="0040585A">
              <w:rPr>
                <w:rStyle w:val="Hyperlink"/>
              </w:rPr>
              <w:t>https://github.com/mitchbreitfuss/Honours</w:t>
            </w:r>
          </w:hyperlink>
        </w:p>
        <w:p w14:paraId="292A665B" w14:textId="77777777" w:rsidR="00E036A5" w:rsidRDefault="00E036A5" w:rsidP="00E71F76">
          <w:pPr>
            <w:ind w:firstLine="0"/>
          </w:pPr>
          <w:r>
            <w:t>International Journal of Hydrogen Energy:</w:t>
          </w:r>
        </w:p>
        <w:p w14:paraId="5AA56C1A" w14:textId="77777777" w:rsidR="00E036A5" w:rsidRDefault="00E036A5" w:rsidP="00E71F76">
          <w:pPr>
            <w:ind w:firstLine="0"/>
          </w:pPr>
          <w:hyperlink r:id="rId16" w:history="1">
            <w:r w:rsidRPr="004D44A4">
              <w:rPr>
                <w:rStyle w:val="Hyperlink"/>
              </w:rPr>
              <w:t>https://www.sciencedirect.com/science/article/pii/0360319983901817</w:t>
            </w:r>
          </w:hyperlink>
        </w:p>
        <w:p w14:paraId="17310062" w14:textId="77777777" w:rsidR="00E036A5" w:rsidRDefault="00E036A5" w:rsidP="00E71F76">
          <w:pPr>
            <w:ind w:firstLine="0"/>
          </w:pPr>
          <w:r>
            <w:t>J. Parmar &amp; A. Desai [2016]:</w:t>
          </w:r>
        </w:p>
        <w:p w14:paraId="4DE86866" w14:textId="77777777" w:rsidR="00E036A5" w:rsidRDefault="00E036A5" w:rsidP="00E71F76">
          <w:pPr>
            <w:ind w:firstLine="0"/>
          </w:pPr>
          <w:r>
            <w:rPr>
              <w:i/>
            </w:rPr>
            <w:t>IoT: Networking Technologies and Research Challenges</w:t>
          </w:r>
        </w:p>
        <w:p w14:paraId="67F9DEC1" w14:textId="77777777" w:rsidR="00E036A5" w:rsidRDefault="00E036A5" w:rsidP="00E71F76">
          <w:pPr>
            <w:ind w:firstLine="0"/>
          </w:pPr>
        </w:p>
        <w:p w14:paraId="77E379D0" w14:textId="77777777" w:rsidR="00E036A5" w:rsidRDefault="00E036A5" w:rsidP="00E71F76">
          <w:pPr>
            <w:ind w:firstLine="0"/>
          </w:pPr>
        </w:p>
        <w:p w14:paraId="6CC50963" w14:textId="77777777" w:rsidR="00E81978" w:rsidRPr="0009480B" w:rsidRDefault="00B66670" w:rsidP="00E71F76">
          <w:pPr>
            <w:ind w:firstLine="0"/>
          </w:pPr>
        </w:p>
      </w:sdtContent>
    </w:sdt>
    <w:p w14:paraId="5E05F94C" w14:textId="77777777" w:rsidR="00E81978" w:rsidRDefault="00E81978">
      <w:pPr>
        <w:pStyle w:val="TableFigure"/>
      </w:pPr>
    </w:p>
    <w:sectPr w:rsidR="00E81978">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F1296" w14:textId="77777777" w:rsidR="00990403" w:rsidRDefault="00990403">
      <w:pPr>
        <w:spacing w:line="240" w:lineRule="auto"/>
      </w:pPr>
      <w:r>
        <w:separator/>
      </w:r>
    </w:p>
    <w:p w14:paraId="02B8AB89" w14:textId="77777777" w:rsidR="00990403" w:rsidRDefault="00990403"/>
  </w:endnote>
  <w:endnote w:type="continuationSeparator" w:id="0">
    <w:p w14:paraId="710E6CBE" w14:textId="77777777" w:rsidR="00990403" w:rsidRDefault="00990403">
      <w:pPr>
        <w:spacing w:line="240" w:lineRule="auto"/>
      </w:pPr>
      <w:r>
        <w:continuationSeparator/>
      </w:r>
    </w:p>
    <w:p w14:paraId="516EA8C8" w14:textId="77777777" w:rsidR="00990403" w:rsidRDefault="00990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24E4" w14:textId="77777777" w:rsidR="00B66670" w:rsidRDefault="00B66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78AAD" w14:textId="77777777" w:rsidR="00B66670" w:rsidRDefault="00B66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D665" w14:textId="77777777" w:rsidR="00B66670" w:rsidRDefault="00B66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87C5" w14:textId="77777777" w:rsidR="00990403" w:rsidRDefault="00990403">
      <w:pPr>
        <w:spacing w:line="240" w:lineRule="auto"/>
      </w:pPr>
      <w:r>
        <w:separator/>
      </w:r>
    </w:p>
    <w:p w14:paraId="3EFA4AF0" w14:textId="77777777" w:rsidR="00990403" w:rsidRDefault="00990403"/>
  </w:footnote>
  <w:footnote w:type="continuationSeparator" w:id="0">
    <w:p w14:paraId="29132674" w14:textId="77777777" w:rsidR="00990403" w:rsidRDefault="00990403">
      <w:pPr>
        <w:spacing w:line="240" w:lineRule="auto"/>
      </w:pPr>
      <w:r>
        <w:continuationSeparator/>
      </w:r>
    </w:p>
    <w:p w14:paraId="5EB6FA78" w14:textId="77777777" w:rsidR="00990403" w:rsidRDefault="009904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CB653" w14:textId="77777777" w:rsidR="00B66670" w:rsidRDefault="00B666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5FF21" w14:textId="77777777" w:rsidR="00B66670" w:rsidRDefault="00B66670">
    <w:pPr>
      <w:pStyle w:val="Header"/>
    </w:pPr>
    <w:sdt>
      <w:sdtPr>
        <w:rPr>
          <w:rStyle w:val="Strong"/>
        </w:rPr>
        <w:alias w:val="Running head"/>
        <w:tag w:val=""/>
        <w:id w:val="12739865"/>
        <w:placeholder>
          <w:docPart w:val="D9791A957E464E35AB734948E095E3E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ENGN4200 – Individual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0" w:name="_GoBack"/>
  <w:bookmarkEnd w:id="20"/>
  <w:p w14:paraId="512FAE6E" w14:textId="77777777" w:rsidR="00B66670" w:rsidRDefault="00B66670">
    <w:pPr>
      <w:pStyle w:val="Header"/>
      <w:rPr>
        <w:rStyle w:val="Strong"/>
      </w:rPr>
    </w:pPr>
    <w:sdt>
      <w:sdtPr>
        <w:rPr>
          <w:rStyle w:val="Strong"/>
        </w:rPr>
        <w:alias w:val="Running head"/>
        <w:tag w:val=""/>
        <w:id w:val="-696842620"/>
        <w:placeholder>
          <w:docPart w:val="07428EED344243BB8E7ECE02CE139F7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ENGN4200 – Individual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CB1B29"/>
    <w:multiLevelType w:val="hybridMultilevel"/>
    <w:tmpl w:val="837814D8"/>
    <w:lvl w:ilvl="0" w:tplc="4AFE8584">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83"/>
    <w:rsid w:val="0002632A"/>
    <w:rsid w:val="0009480B"/>
    <w:rsid w:val="000D3F41"/>
    <w:rsid w:val="001F2288"/>
    <w:rsid w:val="00355DCA"/>
    <w:rsid w:val="00370C73"/>
    <w:rsid w:val="00541678"/>
    <w:rsid w:val="00551A02"/>
    <w:rsid w:val="005534FA"/>
    <w:rsid w:val="005B0774"/>
    <w:rsid w:val="005B355E"/>
    <w:rsid w:val="005D3A03"/>
    <w:rsid w:val="006030D5"/>
    <w:rsid w:val="006A5010"/>
    <w:rsid w:val="00717DB9"/>
    <w:rsid w:val="0072391C"/>
    <w:rsid w:val="00762BDB"/>
    <w:rsid w:val="007E64B3"/>
    <w:rsid w:val="007F7141"/>
    <w:rsid w:val="008002C0"/>
    <w:rsid w:val="008125BA"/>
    <w:rsid w:val="00846240"/>
    <w:rsid w:val="00853397"/>
    <w:rsid w:val="00856626"/>
    <w:rsid w:val="008C5323"/>
    <w:rsid w:val="00907561"/>
    <w:rsid w:val="00990403"/>
    <w:rsid w:val="009A6A3B"/>
    <w:rsid w:val="00A10C83"/>
    <w:rsid w:val="00A17232"/>
    <w:rsid w:val="00A419B1"/>
    <w:rsid w:val="00B66670"/>
    <w:rsid w:val="00B823AA"/>
    <w:rsid w:val="00BA45DB"/>
    <w:rsid w:val="00BC5FAE"/>
    <w:rsid w:val="00BF4184"/>
    <w:rsid w:val="00C0601E"/>
    <w:rsid w:val="00C31D30"/>
    <w:rsid w:val="00C90466"/>
    <w:rsid w:val="00CD6E39"/>
    <w:rsid w:val="00CF6E91"/>
    <w:rsid w:val="00D85B68"/>
    <w:rsid w:val="00DF5798"/>
    <w:rsid w:val="00E036A5"/>
    <w:rsid w:val="00E21429"/>
    <w:rsid w:val="00E6004D"/>
    <w:rsid w:val="00E71F76"/>
    <w:rsid w:val="00E81978"/>
    <w:rsid w:val="00F379B7"/>
    <w:rsid w:val="00F525FA"/>
    <w:rsid w:val="00F907A4"/>
    <w:rsid w:val="00FC326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0EA39"/>
  <w15:chartTrackingRefBased/>
  <w15:docId w15:val="{602A36F7-4ACE-4FB4-8573-E6CC3933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9480B"/>
    <w:rPr>
      <w:color w:val="5F5F5F" w:themeColor="hyperlink"/>
      <w:u w:val="single"/>
    </w:rPr>
  </w:style>
  <w:style w:type="character" w:styleId="UnresolvedMention">
    <w:name w:val="Unresolved Mention"/>
    <w:basedOn w:val="DefaultParagraphFont"/>
    <w:uiPriority w:val="99"/>
    <w:semiHidden/>
    <w:unhideWhenUsed/>
    <w:rsid w:val="0009480B"/>
    <w:rPr>
      <w:color w:val="605E5C"/>
      <w:shd w:val="clear" w:color="auto" w:fill="E1DFDD"/>
    </w:rPr>
  </w:style>
  <w:style w:type="paragraph" w:styleId="TOC1">
    <w:name w:val="toc 1"/>
    <w:basedOn w:val="Normal"/>
    <w:next w:val="Normal"/>
    <w:autoRedefine/>
    <w:uiPriority w:val="39"/>
    <w:unhideWhenUsed/>
    <w:rsid w:val="00E036A5"/>
    <w:pPr>
      <w:tabs>
        <w:tab w:val="right" w:leader="dot" w:pos="9350"/>
      </w:tabs>
      <w:spacing w:after="100" w:line="240" w:lineRule="auto"/>
    </w:pPr>
  </w:style>
  <w:style w:type="paragraph" w:styleId="TOC2">
    <w:name w:val="toc 2"/>
    <w:basedOn w:val="Normal"/>
    <w:next w:val="Normal"/>
    <w:autoRedefine/>
    <w:uiPriority w:val="39"/>
    <w:unhideWhenUsed/>
    <w:rsid w:val="001F2288"/>
    <w:pPr>
      <w:spacing w:after="100"/>
      <w:ind w:left="240"/>
    </w:pPr>
  </w:style>
  <w:style w:type="paragraph" w:styleId="TOC3">
    <w:name w:val="toc 3"/>
    <w:basedOn w:val="Normal"/>
    <w:next w:val="Normal"/>
    <w:autoRedefine/>
    <w:uiPriority w:val="39"/>
    <w:unhideWhenUsed/>
    <w:rsid w:val="001F228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copress.com/articles/article.asp?p=1608131&amp;seqNum=3"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github.com/mitchbreitfuss/Honours"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sciencedirect.com/science/article/pii/036031998390181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cexpert.us/network-design/using-a-modular-approach-to-network-design.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thub.com/mitchbreitfuss/Honours" TargetMode="External"/><Relationship Id="rId23" Type="http://schemas.openxmlformats.org/officeDocument/2006/relationships/fontTable" Target="fontTable.xml"/><Relationship Id="rId10" Type="http://schemas.openxmlformats.org/officeDocument/2006/relationships/hyperlink" Target="https://www.sciencedirect.com/science/article/pii/0360319983901817"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cexpert.us/network-design/using-a-modular-approach-to-network-design.html"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5EDA84FB44E1792D2337E558DBB74"/>
        <w:category>
          <w:name w:val="General"/>
          <w:gallery w:val="placeholder"/>
        </w:category>
        <w:types>
          <w:type w:val="bbPlcHdr"/>
        </w:types>
        <w:behaviors>
          <w:behavior w:val="content"/>
        </w:behaviors>
        <w:guid w:val="{C2717874-D260-44E7-B7DD-BF5458BA04AD}"/>
      </w:docPartPr>
      <w:docPartBody>
        <w:p w:rsidR="00DE46D1" w:rsidRDefault="00894678">
          <w:pPr>
            <w:pStyle w:val="AFB5EDA84FB44E1792D2337E558DBB74"/>
          </w:pPr>
          <w:r>
            <w:t>[Title Here, up to 12 Words, on One to Two Lines]</w:t>
          </w:r>
        </w:p>
      </w:docPartBody>
    </w:docPart>
    <w:docPart>
      <w:docPartPr>
        <w:name w:val="D9791A957E464E35AB734948E095E3EA"/>
        <w:category>
          <w:name w:val="General"/>
          <w:gallery w:val="placeholder"/>
        </w:category>
        <w:types>
          <w:type w:val="bbPlcHdr"/>
        </w:types>
        <w:behaviors>
          <w:behavior w:val="content"/>
        </w:behaviors>
        <w:guid w:val="{6EF5B683-E352-467D-BDE7-F124E4C0FDD2}"/>
      </w:docPartPr>
      <w:docPartBody>
        <w:p w:rsidR="00DE46D1" w:rsidRDefault="00894678">
          <w:pPr>
            <w:pStyle w:val="D9791A957E464E35AB734948E095E3EA"/>
          </w:pPr>
          <w:r w:rsidRPr="005D3A03">
            <w:t>Figures title:</w:t>
          </w:r>
        </w:p>
      </w:docPartBody>
    </w:docPart>
    <w:docPart>
      <w:docPartPr>
        <w:name w:val="07428EED344243BB8E7ECE02CE139F73"/>
        <w:category>
          <w:name w:val="General"/>
          <w:gallery w:val="placeholder"/>
        </w:category>
        <w:types>
          <w:type w:val="bbPlcHdr"/>
        </w:types>
        <w:behaviors>
          <w:behavior w:val="content"/>
        </w:behaviors>
        <w:guid w:val="{DEA7DA3D-D574-456B-B914-2C4F03E5019C}"/>
      </w:docPartPr>
      <w:docPartBody>
        <w:p w:rsidR="00DE46D1" w:rsidRDefault="00894678">
          <w:pPr>
            <w:pStyle w:val="07428EED344243BB8E7ECE02CE139F7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DA"/>
    <w:rsid w:val="007F56DA"/>
    <w:rsid w:val="00894678"/>
    <w:rsid w:val="00DE46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5EDA84FB44E1792D2337E558DBB74">
    <w:name w:val="AFB5EDA84FB44E1792D2337E558DBB74"/>
  </w:style>
  <w:style w:type="paragraph" w:customStyle="1" w:styleId="F3647DE014D045AC8FDA6234DE24F18A">
    <w:name w:val="F3647DE014D045AC8FDA6234DE24F18A"/>
  </w:style>
  <w:style w:type="paragraph" w:customStyle="1" w:styleId="26E464A7B07F46AAB80829584C704BBD">
    <w:name w:val="26E464A7B07F46AAB80829584C704BBD"/>
  </w:style>
  <w:style w:type="paragraph" w:customStyle="1" w:styleId="0192A5C042924E89BB57C61F079B917F">
    <w:name w:val="0192A5C042924E89BB57C61F079B917F"/>
  </w:style>
  <w:style w:type="paragraph" w:customStyle="1" w:styleId="80202AE8823B4208A5F60161D1B655A5">
    <w:name w:val="80202AE8823B4208A5F60161D1B655A5"/>
  </w:style>
  <w:style w:type="paragraph" w:customStyle="1" w:styleId="E88263727D6544ED9AB0FA7D1B73C956">
    <w:name w:val="E88263727D6544ED9AB0FA7D1B73C956"/>
  </w:style>
  <w:style w:type="character" w:styleId="Emphasis">
    <w:name w:val="Emphasis"/>
    <w:basedOn w:val="DefaultParagraphFont"/>
    <w:uiPriority w:val="4"/>
    <w:unhideWhenUsed/>
    <w:qFormat/>
    <w:rPr>
      <w:i/>
      <w:iCs/>
    </w:rPr>
  </w:style>
  <w:style w:type="paragraph" w:customStyle="1" w:styleId="3116FAF317464EA4B86420922148A87B">
    <w:name w:val="3116FAF317464EA4B86420922148A87B"/>
  </w:style>
  <w:style w:type="paragraph" w:customStyle="1" w:styleId="8A4AC4C625C749FA96A54C2B324E7228">
    <w:name w:val="8A4AC4C625C749FA96A54C2B324E7228"/>
  </w:style>
  <w:style w:type="paragraph" w:customStyle="1" w:styleId="1ABB68154C9F456092BE8CF9D91AAD13">
    <w:name w:val="1ABB68154C9F456092BE8CF9D91AAD13"/>
  </w:style>
  <w:style w:type="paragraph" w:customStyle="1" w:styleId="F35B89E12D1D48708BB8B18AA06BBCD5">
    <w:name w:val="F35B89E12D1D48708BB8B18AA06BBCD5"/>
  </w:style>
  <w:style w:type="paragraph" w:customStyle="1" w:styleId="F875FDFED4F24E1CA63FC1DA5F85E058">
    <w:name w:val="F875FDFED4F24E1CA63FC1DA5F85E058"/>
  </w:style>
  <w:style w:type="paragraph" w:customStyle="1" w:styleId="7391298DC30F43A09320990C5A8BCD48">
    <w:name w:val="7391298DC30F43A09320990C5A8BCD48"/>
  </w:style>
  <w:style w:type="paragraph" w:customStyle="1" w:styleId="7FF78B2B657C49C89DC9A56807B2C94A">
    <w:name w:val="7FF78B2B657C49C89DC9A56807B2C94A"/>
  </w:style>
  <w:style w:type="paragraph" w:customStyle="1" w:styleId="7796277246A546DC8C56807C23F7C062">
    <w:name w:val="7796277246A546DC8C56807C23F7C062"/>
  </w:style>
  <w:style w:type="paragraph" w:customStyle="1" w:styleId="B00DB9B5A2564F24B8680E71E86A6DD9">
    <w:name w:val="B00DB9B5A2564F24B8680E71E86A6DD9"/>
  </w:style>
  <w:style w:type="paragraph" w:customStyle="1" w:styleId="6A671CA7136045689104F2249B79DBEC">
    <w:name w:val="6A671CA7136045689104F2249B79DBEC"/>
  </w:style>
  <w:style w:type="paragraph" w:customStyle="1" w:styleId="253E1B498A5947B2BC36904057500A94">
    <w:name w:val="253E1B498A5947B2BC36904057500A94"/>
  </w:style>
  <w:style w:type="paragraph" w:customStyle="1" w:styleId="F18899ACCFB54856990B5EA771022273">
    <w:name w:val="F18899ACCFB54856990B5EA771022273"/>
  </w:style>
  <w:style w:type="paragraph" w:customStyle="1" w:styleId="424D0F365A1A4A0D9D8980AFD6AA549D">
    <w:name w:val="424D0F365A1A4A0D9D8980AFD6AA549D"/>
  </w:style>
  <w:style w:type="paragraph" w:customStyle="1" w:styleId="0E7B60F68C404468876BD03340CB72B3">
    <w:name w:val="0E7B60F68C404468876BD03340CB72B3"/>
  </w:style>
  <w:style w:type="paragraph" w:customStyle="1" w:styleId="2FD5183E682F41A29902A7908B3A3DF8">
    <w:name w:val="2FD5183E682F41A29902A7908B3A3DF8"/>
  </w:style>
  <w:style w:type="paragraph" w:customStyle="1" w:styleId="E77837FC52664063AD5BC72B29031E40">
    <w:name w:val="E77837FC52664063AD5BC72B29031E40"/>
  </w:style>
  <w:style w:type="paragraph" w:customStyle="1" w:styleId="F0C595B8FB5E40B6A30E9B656EA3D321">
    <w:name w:val="F0C595B8FB5E40B6A30E9B656EA3D321"/>
  </w:style>
  <w:style w:type="paragraph" w:customStyle="1" w:styleId="60DFE5E51A8049FCBDD9EDE976B2B0C5">
    <w:name w:val="60DFE5E51A8049FCBDD9EDE976B2B0C5"/>
  </w:style>
  <w:style w:type="paragraph" w:customStyle="1" w:styleId="904E3DF057274D2B91336FBC12AEC796">
    <w:name w:val="904E3DF057274D2B91336FBC12AEC796"/>
  </w:style>
  <w:style w:type="paragraph" w:customStyle="1" w:styleId="8619CC9189B249AF9C16C8BE87E7B544">
    <w:name w:val="8619CC9189B249AF9C16C8BE87E7B544"/>
  </w:style>
  <w:style w:type="paragraph" w:customStyle="1" w:styleId="AADBF9AE56F248D2A427846C56B51E6C">
    <w:name w:val="AADBF9AE56F248D2A427846C56B51E6C"/>
  </w:style>
  <w:style w:type="paragraph" w:customStyle="1" w:styleId="AA18D80308514DB5B9D032271C3D0AED">
    <w:name w:val="AA18D80308514DB5B9D032271C3D0AED"/>
  </w:style>
  <w:style w:type="paragraph" w:customStyle="1" w:styleId="472EE952CDD54E4D9F99BAA31CB16CCF">
    <w:name w:val="472EE952CDD54E4D9F99BAA31CB16CCF"/>
  </w:style>
  <w:style w:type="paragraph" w:customStyle="1" w:styleId="149376FB734B4CA0A16EEA02DFF75402">
    <w:name w:val="149376FB734B4CA0A16EEA02DFF75402"/>
  </w:style>
  <w:style w:type="paragraph" w:customStyle="1" w:styleId="8D5704BE4D1E42C88DAAD005B7C3E578">
    <w:name w:val="8D5704BE4D1E42C88DAAD005B7C3E578"/>
  </w:style>
  <w:style w:type="paragraph" w:customStyle="1" w:styleId="B8716F8C1A894C8B8FC342367AFFC80D">
    <w:name w:val="B8716F8C1A894C8B8FC342367AFFC80D"/>
  </w:style>
  <w:style w:type="paragraph" w:customStyle="1" w:styleId="202B08E0D28140D48B0AC24B8C5C1362">
    <w:name w:val="202B08E0D28140D48B0AC24B8C5C1362"/>
  </w:style>
  <w:style w:type="paragraph" w:customStyle="1" w:styleId="4F338D9AE04F4D3DB4DDACE2820FB9EC">
    <w:name w:val="4F338D9AE04F4D3DB4DDACE2820FB9EC"/>
  </w:style>
  <w:style w:type="paragraph" w:customStyle="1" w:styleId="16D44ED9999C4546964EADD59F7EF301">
    <w:name w:val="16D44ED9999C4546964EADD59F7EF301"/>
  </w:style>
  <w:style w:type="paragraph" w:customStyle="1" w:styleId="9097547C95DE4DD9ACB434F5E3E2BE44">
    <w:name w:val="9097547C95DE4DD9ACB434F5E3E2BE44"/>
  </w:style>
  <w:style w:type="paragraph" w:customStyle="1" w:styleId="BDFF8C0F4F1A4354915A67E36A0BDC66">
    <w:name w:val="BDFF8C0F4F1A4354915A67E36A0BDC66"/>
  </w:style>
  <w:style w:type="paragraph" w:customStyle="1" w:styleId="29F264E002EC40D980F3478F020C4741">
    <w:name w:val="29F264E002EC40D980F3478F020C4741"/>
  </w:style>
  <w:style w:type="paragraph" w:customStyle="1" w:styleId="0C932FB8990F412EBE66CE07E8CDB63D">
    <w:name w:val="0C932FB8990F412EBE66CE07E8CDB63D"/>
  </w:style>
  <w:style w:type="paragraph" w:customStyle="1" w:styleId="DFCB9C662510489587C9696DA12781AC">
    <w:name w:val="DFCB9C662510489587C9696DA12781AC"/>
  </w:style>
  <w:style w:type="paragraph" w:customStyle="1" w:styleId="FC9742C1B2C54F3081F190B40028B9D8">
    <w:name w:val="FC9742C1B2C54F3081F190B40028B9D8"/>
  </w:style>
  <w:style w:type="paragraph" w:customStyle="1" w:styleId="8F73211CA3A643F6B91FEA7564A41226">
    <w:name w:val="8F73211CA3A643F6B91FEA7564A41226"/>
  </w:style>
  <w:style w:type="paragraph" w:customStyle="1" w:styleId="5782247C5C284FA684281BACC05F3D78">
    <w:name w:val="5782247C5C284FA684281BACC05F3D78"/>
  </w:style>
  <w:style w:type="paragraph" w:customStyle="1" w:styleId="7F87A524A11C4141A5C2C3177CA060FA">
    <w:name w:val="7F87A524A11C4141A5C2C3177CA060FA"/>
  </w:style>
  <w:style w:type="paragraph" w:customStyle="1" w:styleId="193C9C64E7DD4D3985B187533B03215B">
    <w:name w:val="193C9C64E7DD4D3985B187533B03215B"/>
  </w:style>
  <w:style w:type="paragraph" w:customStyle="1" w:styleId="D603D5F0CE23404FB08B6A11698661F5">
    <w:name w:val="D603D5F0CE23404FB08B6A11698661F5"/>
  </w:style>
  <w:style w:type="paragraph" w:customStyle="1" w:styleId="AE209B376FDD4499965F3A8CD1F7796A">
    <w:name w:val="AE209B376FDD4499965F3A8CD1F7796A"/>
  </w:style>
  <w:style w:type="paragraph" w:customStyle="1" w:styleId="EBCCCF116ED7429A809B870E76BEAFE2">
    <w:name w:val="EBCCCF116ED7429A809B870E76BEAFE2"/>
  </w:style>
  <w:style w:type="paragraph" w:customStyle="1" w:styleId="C12811715A7949B8A9DB0CEBA200A600">
    <w:name w:val="C12811715A7949B8A9DB0CEBA200A600"/>
  </w:style>
  <w:style w:type="paragraph" w:customStyle="1" w:styleId="717E478B264540DBA125016DAFF04D51">
    <w:name w:val="717E478B264540DBA125016DAFF04D51"/>
  </w:style>
  <w:style w:type="paragraph" w:customStyle="1" w:styleId="38F00C53D8054A4CA30EFE149EEAEF5F">
    <w:name w:val="38F00C53D8054A4CA30EFE149EEAEF5F"/>
  </w:style>
  <w:style w:type="paragraph" w:customStyle="1" w:styleId="F0C3808BE8CB43EDACE5880417AA42F9">
    <w:name w:val="F0C3808BE8CB43EDACE5880417AA42F9"/>
  </w:style>
  <w:style w:type="paragraph" w:customStyle="1" w:styleId="A2283F08A7424576BAFF034043C01FF6">
    <w:name w:val="A2283F08A7424576BAFF034043C01FF6"/>
  </w:style>
  <w:style w:type="paragraph" w:customStyle="1" w:styleId="EF831B51F31243029ADDB2006C79EA70">
    <w:name w:val="EF831B51F31243029ADDB2006C79EA70"/>
  </w:style>
  <w:style w:type="paragraph" w:customStyle="1" w:styleId="C854C1FAEC8748ED98B2AD67D242FA88">
    <w:name w:val="C854C1FAEC8748ED98B2AD67D242FA88"/>
  </w:style>
  <w:style w:type="paragraph" w:customStyle="1" w:styleId="00B1BBFF41F04FF881F3D9342C1FA056">
    <w:name w:val="00B1BBFF41F04FF881F3D9342C1FA056"/>
  </w:style>
  <w:style w:type="paragraph" w:customStyle="1" w:styleId="761F2E07AA0846FCB24560A59CE976B3">
    <w:name w:val="761F2E07AA0846FCB24560A59CE976B3"/>
  </w:style>
  <w:style w:type="paragraph" w:customStyle="1" w:styleId="A882FDC93DCC462086B1B0D93D5BBBF1">
    <w:name w:val="A882FDC93DCC462086B1B0D93D5BBBF1"/>
  </w:style>
  <w:style w:type="paragraph" w:customStyle="1" w:styleId="74115FE179314DB698222B82CCEAD827">
    <w:name w:val="74115FE179314DB698222B82CCEAD827"/>
  </w:style>
  <w:style w:type="paragraph" w:customStyle="1" w:styleId="4D023328D2C94A70AB39731FB858BD40">
    <w:name w:val="4D023328D2C94A70AB39731FB858BD40"/>
  </w:style>
  <w:style w:type="paragraph" w:customStyle="1" w:styleId="AFF73D1CDBEF4B4ABF3BDF463BE82406">
    <w:name w:val="AFF73D1CDBEF4B4ABF3BDF463BE82406"/>
  </w:style>
  <w:style w:type="paragraph" w:customStyle="1" w:styleId="D9791A957E464E35AB734948E095E3EA">
    <w:name w:val="D9791A957E464E35AB734948E095E3EA"/>
  </w:style>
  <w:style w:type="paragraph" w:customStyle="1" w:styleId="07428EED344243BB8E7ECE02CE139F73">
    <w:name w:val="07428EED344243BB8E7ECE02CE139F73"/>
  </w:style>
  <w:style w:type="paragraph" w:customStyle="1" w:styleId="5276E47B9059493E9D7F8238CE13AC68">
    <w:name w:val="5276E47B9059493E9D7F8238CE13AC68"/>
    <w:rsid w:val="007F56DA"/>
  </w:style>
  <w:style w:type="paragraph" w:customStyle="1" w:styleId="2B350B7460E34FE681AD88855C5F0DEA">
    <w:name w:val="2B350B7460E34FE681AD88855C5F0DEA"/>
    <w:rsid w:val="007F5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ENGN4200 – Individual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85199-E8DE-4A31-AC12-C0F7A334B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927</TotalTime>
  <Pages>8</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ENGN4200 – Individual Project</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ENGN4200 – Individual Project</dc:title>
  <dc:subject/>
  <dc:creator>Mitch Breitfuss</dc:creator>
  <cp:keywords/>
  <dc:description/>
  <cp:lastModifiedBy>Mitch Breitfuss</cp:lastModifiedBy>
  <cp:revision>5</cp:revision>
  <cp:lastPrinted>2019-05-31T06:01:00Z</cp:lastPrinted>
  <dcterms:created xsi:type="dcterms:W3CDTF">2019-05-27T15:51:00Z</dcterms:created>
  <dcterms:modified xsi:type="dcterms:W3CDTF">2019-05-31T06:12:00Z</dcterms:modified>
</cp:coreProperties>
</file>